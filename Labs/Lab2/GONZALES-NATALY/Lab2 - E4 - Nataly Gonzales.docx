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Toc329354822" w:displacedByCustomXml="next"/>
    <w:bookmarkStart w:id="1" w:name="_Toc329354601" w:displacedByCustomXml="next"/>
    <w:sdt>
      <w:sdtPr>
        <w:rPr>
          <w:color w:val="595959" w:themeColor="text1" w:themeTint="A6"/>
          <w:sz w:val="24"/>
        </w:rPr>
        <w:id w:val="3174419"/>
        <w:docPartObj>
          <w:docPartGallery w:val="Cover Pages"/>
          <w:docPartUnique/>
        </w:docPartObj>
      </w:sdtPr>
      <w:sdtEndPr>
        <w:rPr>
          <w:sz w:val="20"/>
        </w:rPr>
      </w:sdtEndPr>
      <w:sdtContent>
        <w:p w14:paraId="448C301A" w14:textId="72899C1D" w:rsidR="0087552D" w:rsidRDefault="0087552D">
          <w:pPr>
            <w:pStyle w:val="Sinespaciado"/>
            <w:rPr>
              <w:sz w:val="24"/>
            </w:rPr>
          </w:pPr>
          <w:r>
            <w:rPr>
              <w:noProof/>
              <w:lang w:val="en-US" w:eastAsia="en-US" w:bidi="th-TH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0" wp14:anchorId="500CD709" wp14:editId="78ABA91F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bottom</wp:align>
                    </wp:positionV>
                    <wp:extent cx="3943350" cy="265176"/>
                    <wp:effectExtent l="0" t="0" r="7620" b="0"/>
                    <wp:wrapSquare wrapText="bothSides"/>
                    <wp:docPr id="20" name="Cuadro de texto  2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26517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6D2992C" w14:textId="197A5C6B" w:rsidR="0087552D" w:rsidRPr="00C84D22" w:rsidRDefault="0087552D">
                                <w:pPr>
                                  <w:pStyle w:val="Informacindecontacto"/>
                                </w:pPr>
                                <w:r w:rsidRPr="00C84D22">
                                  <w:t> | </w:t>
                                </w:r>
                                <w:sdt>
                                  <w:sdtPr>
                                    <w:alias w:val="Fecha"/>
                                    <w:tag w:val=""/>
                                    <w:id w:val="2032065285"/>
                                    <w:placeholder>
                                      <w:docPart w:val="E868D65375F94E0BBE5FE7C0FB882DD2"/>
                                    </w:placeholder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1-02-04T00:00:00Z">
                                      <w:dateFormat w:val="dd' de 'MMMM' de '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7D39D8">
                                      <w:t>04 de febrero de 2021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00CD709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 20" o:spid="_x0000_s1026" type="#_x0000_t202" style="position:absolute;margin-left:0;margin-top:0;width:310.5pt;height:20.9pt;z-index:251660288;visibility:visible;mso-wrap-style:square;mso-width-percent:950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" o:allowoverlap="f" filled="f" stroked="f" strokeweight=".5pt">
                    <v:textbox style="mso-fit-shape-to-text:t" inset="0,,0">
                      <w:txbxContent>
                        <w:p w14:paraId="76D2992C" w14:textId="197A5C6B" w:rsidR="0087552D" w:rsidRPr="00C84D22" w:rsidRDefault="0087552D">
                          <w:pPr>
                            <w:pStyle w:val="Informacindecontacto"/>
                          </w:pPr>
                          <w:r w:rsidRPr="00C84D22">
                            <w:t> | </w:t>
                          </w:r>
                          <w:sdt>
                            <w:sdtPr>
                              <w:alias w:val="Fecha"/>
                              <w:tag w:val=""/>
                              <w:id w:val="2032065285"/>
                              <w:placeholder>
                                <w:docPart w:val="E868D65375F94E0BBE5FE7C0FB882DD2"/>
                              </w:placeholder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1-02-04T00:00:00Z">
                                <w:dateFormat w:val="dd' de 'MMMM' de '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7D39D8">
                                <w:t>04 de febrero de 2021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  <w:p w14:paraId="511E416B" w14:textId="24370C15" w:rsidR="0087552D" w:rsidRDefault="00BD55F6">
          <w:pPr>
            <w:spacing w:after="200"/>
          </w:pPr>
          <w:r>
            <w:rPr>
              <w:noProof/>
              <w:lang w:val="en-US" w:eastAsia="en-US" w:bidi="th-TH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0" wp14:anchorId="46FA8C99" wp14:editId="6ED74BBB">
                    <wp:simplePos x="0" y="0"/>
                    <wp:positionH relativeFrom="margin">
                      <wp:align>center</wp:align>
                    </wp:positionH>
                    <wp:positionV relativeFrom="margin">
                      <wp:posOffset>5647690</wp:posOffset>
                    </wp:positionV>
                    <wp:extent cx="3943350" cy="1325880"/>
                    <wp:effectExtent l="0" t="0" r="5715" b="5080"/>
                    <wp:wrapSquare wrapText="bothSides"/>
                    <wp:docPr id="21" name="Cuadro de texto 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13258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ítulo"/>
                                  <w:tag w:val=""/>
                                  <w:id w:val="-97059377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670636D" w14:textId="511BD1E1" w:rsidR="0087552D" w:rsidRPr="00C84D22" w:rsidRDefault="007D39D8">
                                    <w:pPr>
                                      <w:pStyle w:val="Ttulo"/>
                                    </w:pPr>
                                    <w:r>
                                      <w:t xml:space="preserve">Laboratorio </w:t>
                                    </w:r>
                                    <w:r w:rsidR="0029331C">
                                      <w:t>2</w:t>
                                    </w:r>
                                  </w:p>
                                </w:sdtContent>
                              </w:sdt>
                              <w:p w14:paraId="60A32D8E" w14:textId="3924C3DF" w:rsidR="0087552D" w:rsidRPr="00C84D22" w:rsidRDefault="006E53D2">
                                <w:pPr>
                                  <w:pStyle w:val="Subttulo"/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</w:rPr>
                                    <w:alias w:val="Subtítulo"/>
                                    <w:tag w:val=""/>
                                    <w:id w:val="235834689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45B85" w:rsidRPr="00445B85">
                                      <w:rPr>
                                        <w:b/>
                                        <w:bCs/>
                                      </w:rPr>
                                      <w:t>Alumna:</w:t>
                                    </w:r>
                                    <w:r w:rsidR="00554681">
                                      <w:rPr>
                                        <w:b/>
                                        <w:bCs/>
                                      </w:rPr>
                                      <w:t xml:space="preserve"> </w:t>
                                    </w:r>
                                    <w:r w:rsidR="00445B85" w:rsidRPr="00445B85">
                                      <w:rPr>
                                        <w:b/>
                                        <w:bCs/>
                                      </w:rPr>
                                      <w:t xml:space="preserve"> NATALY gONZALES AYALA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6FA8C99" id="Cuadro de texto  21" o:spid="_x0000_s1027" type="#_x0000_t202" style="position:absolute;margin-left:0;margin-top:444.7pt;width:310.5pt;height:104.4pt;z-index:251661312;visibility:visible;mso-wrap-style:square;mso-width-percent:95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" o:allowoverlap="f" filled="f" stroked="f" strokeweight=".5pt">
                    <v:textbox style="mso-fit-shape-to-text:t" inset="0,0,0,0">
                      <w:txbxContent>
                        <w:sdt>
                          <w:sdtPr>
                            <w:alias w:val="Título"/>
                            <w:tag w:val=""/>
                            <w:id w:val="-97059377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4670636D" w14:textId="511BD1E1" w:rsidR="0087552D" w:rsidRPr="00C84D22" w:rsidRDefault="007D39D8">
                              <w:pPr>
                                <w:pStyle w:val="Ttulo"/>
                              </w:pPr>
                              <w:r>
                                <w:t xml:space="preserve">Laboratorio </w:t>
                              </w:r>
                              <w:r w:rsidR="0029331C">
                                <w:t>2</w:t>
                              </w:r>
                            </w:p>
                          </w:sdtContent>
                        </w:sdt>
                        <w:p w14:paraId="60A32D8E" w14:textId="3924C3DF" w:rsidR="0087552D" w:rsidRPr="00C84D22" w:rsidRDefault="006E53D2">
                          <w:pPr>
                            <w:pStyle w:val="Subttulo"/>
                          </w:pPr>
                          <w:sdt>
                            <w:sdtPr>
                              <w:rPr>
                                <w:b/>
                                <w:bCs/>
                              </w:rPr>
                              <w:alias w:val="Subtítulo"/>
                              <w:tag w:val=""/>
                              <w:id w:val="23583468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445B85" w:rsidRPr="00445B85">
                                <w:rPr>
                                  <w:b/>
                                  <w:bCs/>
                                </w:rPr>
                                <w:t>Alumna:</w:t>
                              </w:r>
                              <w:r w:rsidR="00554681">
                                <w:rPr>
                                  <w:b/>
                                  <w:bCs/>
                                </w:rPr>
                                <w:t xml:space="preserve"> </w:t>
                              </w:r>
                              <w:r w:rsidR="00445B85" w:rsidRPr="00445B85">
                                <w:rPr>
                                  <w:b/>
                                  <w:bCs/>
                                </w:rPr>
                                <w:t xml:space="preserve"> NATALY gONZALES AYALA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="00445B85">
            <w:rPr>
              <w:noProof/>
              <w:sz w:val="24"/>
            </w:rPr>
            <w:drawing>
              <wp:anchor distT="0" distB="0" distL="114300" distR="114300" simplePos="0" relativeHeight="251662336" behindDoc="0" locked="0" layoutInCell="1" allowOverlap="1" wp14:anchorId="24BF814B" wp14:editId="1003894A">
                <wp:simplePos x="0" y="0"/>
                <wp:positionH relativeFrom="margin">
                  <wp:align>center</wp:align>
                </wp:positionH>
                <wp:positionV relativeFrom="paragraph">
                  <wp:posOffset>2071370</wp:posOffset>
                </wp:positionV>
                <wp:extent cx="5753100" cy="3221355"/>
                <wp:effectExtent l="0" t="0" r="0" b="0"/>
                <wp:wrapTopAndBottom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53100" cy="32213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87552D">
            <w:br w:type="page"/>
          </w:r>
        </w:p>
      </w:sdtContent>
    </w:sdt>
    <w:bookmarkEnd w:id="1"/>
    <w:bookmarkEnd w:id="0"/>
    <w:p w14:paraId="039D9940" w14:textId="28FF3E71" w:rsidR="007E2A09" w:rsidRPr="0012156D" w:rsidRDefault="0012156D" w:rsidP="007D39D8">
      <w:pPr>
        <w:pStyle w:val="Ttulo1"/>
        <w:rPr>
          <w:rStyle w:val="Ttulo1Car"/>
          <w:color w:val="auto"/>
        </w:rPr>
      </w:pPr>
      <w:r w:rsidRPr="0012156D">
        <w:rPr>
          <w:rStyle w:val="Ttulo1Car"/>
          <w:color w:val="auto"/>
        </w:rPr>
        <w:lastRenderedPageBreak/>
        <w:t>Índice</w:t>
      </w:r>
    </w:p>
    <w:p w14:paraId="7687C353" w14:textId="3B9C24CD" w:rsidR="007D39D8" w:rsidRPr="0012156D" w:rsidRDefault="00CD7BDC" w:rsidP="007D39D8">
      <w:pPr>
        <w:rPr>
          <w:b/>
          <w:bCs/>
          <w:color w:val="auto"/>
        </w:rPr>
      </w:pPr>
      <w:r w:rsidRPr="0012156D">
        <w:rPr>
          <w:b/>
          <w:bCs/>
          <w:color w:val="auto"/>
        </w:rPr>
        <w:t>1.</w:t>
      </w:r>
      <w:r w:rsidR="0012156D" w:rsidRPr="0012156D">
        <w:rPr>
          <w:b/>
          <w:bCs/>
          <w:color w:val="auto"/>
        </w:rPr>
        <w:t xml:space="preserve"> Solución de Problemas</w:t>
      </w:r>
    </w:p>
    <w:p w14:paraId="092B26B1" w14:textId="109B491B" w:rsidR="00CD7BDC" w:rsidRPr="0012156D" w:rsidRDefault="00CD7BDC" w:rsidP="007D39D8">
      <w:pPr>
        <w:rPr>
          <w:b/>
          <w:bCs/>
          <w:color w:val="auto"/>
        </w:rPr>
      </w:pPr>
      <w:r w:rsidRPr="0012156D">
        <w:rPr>
          <w:b/>
          <w:bCs/>
          <w:color w:val="auto"/>
        </w:rPr>
        <w:t>2.</w:t>
      </w:r>
      <w:r w:rsidR="0012156D" w:rsidRPr="0012156D">
        <w:rPr>
          <w:b/>
          <w:bCs/>
          <w:color w:val="auto"/>
        </w:rPr>
        <w:t xml:space="preserve"> Conclusiones</w:t>
      </w:r>
    </w:p>
    <w:p w14:paraId="76BC387E" w14:textId="01191C0C" w:rsidR="00CD7BDC" w:rsidRDefault="00CD7BDC" w:rsidP="007D39D8">
      <w:pPr>
        <w:rPr>
          <w:b/>
          <w:bCs/>
          <w:color w:val="auto"/>
        </w:rPr>
      </w:pPr>
      <w:r w:rsidRPr="0012156D">
        <w:rPr>
          <w:b/>
          <w:bCs/>
          <w:color w:val="auto"/>
        </w:rPr>
        <w:t>3.</w:t>
      </w:r>
      <w:r w:rsidR="0012156D" w:rsidRPr="0012156D">
        <w:rPr>
          <w:b/>
          <w:bCs/>
          <w:color w:val="auto"/>
        </w:rPr>
        <w:t xml:space="preserve"> Recomendaciones</w:t>
      </w:r>
    </w:p>
    <w:p w14:paraId="47443B76" w14:textId="4F14005D" w:rsidR="001C6FA3" w:rsidRDefault="001C6FA3" w:rsidP="007D39D8">
      <w:pPr>
        <w:rPr>
          <w:b/>
          <w:bCs/>
          <w:color w:val="auto"/>
        </w:rPr>
      </w:pPr>
      <w:r>
        <w:rPr>
          <w:b/>
          <w:bCs/>
          <w:color w:val="auto"/>
        </w:rPr>
        <w:t xml:space="preserve">4. Enlace de Video </w:t>
      </w:r>
    </w:p>
    <w:p w14:paraId="4D5EBDEF" w14:textId="6BEC8A8A" w:rsidR="001C6FA3" w:rsidRDefault="001C6FA3" w:rsidP="007D39D8">
      <w:pPr>
        <w:rPr>
          <w:b/>
          <w:bCs/>
          <w:color w:val="auto"/>
        </w:rPr>
      </w:pPr>
      <w:r>
        <w:rPr>
          <w:b/>
          <w:bCs/>
          <w:color w:val="auto"/>
        </w:rPr>
        <w:t>5. Conclusiones</w:t>
      </w:r>
    </w:p>
    <w:p w14:paraId="6C8BAE17" w14:textId="66CEECEF" w:rsidR="001C6FA3" w:rsidRPr="0012156D" w:rsidRDefault="001C6FA3" w:rsidP="007D39D8">
      <w:pPr>
        <w:rPr>
          <w:b/>
          <w:bCs/>
          <w:color w:val="auto"/>
        </w:rPr>
      </w:pPr>
      <w:r>
        <w:rPr>
          <w:b/>
          <w:bCs/>
          <w:color w:val="auto"/>
        </w:rPr>
        <w:t>6. Recomendaciones</w:t>
      </w:r>
    </w:p>
    <w:p w14:paraId="27059C3E" w14:textId="1D47BADD" w:rsidR="00CD7BDC" w:rsidRDefault="00CD7BDC" w:rsidP="007D39D8"/>
    <w:p w14:paraId="63D86D93" w14:textId="00F09093" w:rsidR="00CD7BDC" w:rsidRDefault="00CD7BDC" w:rsidP="007D39D8"/>
    <w:p w14:paraId="27E707A8" w14:textId="651D90F8" w:rsidR="00CD7BDC" w:rsidRDefault="00CD7BDC" w:rsidP="007D39D8"/>
    <w:p w14:paraId="3A4F76BD" w14:textId="158AFD64" w:rsidR="00CD7BDC" w:rsidRDefault="00CD7BDC" w:rsidP="007D39D8"/>
    <w:p w14:paraId="102798CF" w14:textId="5A1DE882" w:rsidR="00CD7BDC" w:rsidRDefault="00CD7BDC" w:rsidP="007D39D8"/>
    <w:p w14:paraId="486D9C9E" w14:textId="301E27A0" w:rsidR="00CD7BDC" w:rsidRDefault="00CD7BDC" w:rsidP="007D39D8"/>
    <w:p w14:paraId="0FE2F0E1" w14:textId="103FB3B8" w:rsidR="00CD7BDC" w:rsidRDefault="00CD7BDC" w:rsidP="007D39D8"/>
    <w:p w14:paraId="76DE545C" w14:textId="4A57484E" w:rsidR="00CD7BDC" w:rsidRDefault="00CD7BDC" w:rsidP="007D39D8"/>
    <w:p w14:paraId="117DADFB" w14:textId="1D884144" w:rsidR="00CD7BDC" w:rsidRDefault="00CD7BDC" w:rsidP="007D39D8"/>
    <w:p w14:paraId="0F3C8155" w14:textId="1F3A5320" w:rsidR="00CD7BDC" w:rsidRDefault="00CD7BDC" w:rsidP="007D39D8"/>
    <w:p w14:paraId="1B93C3C6" w14:textId="0ECA51E8" w:rsidR="00CD7BDC" w:rsidRDefault="00CD7BDC" w:rsidP="007D39D8"/>
    <w:p w14:paraId="02B4F5FF" w14:textId="734DDA67" w:rsidR="00CD7BDC" w:rsidRDefault="00CD7BDC" w:rsidP="007D39D8"/>
    <w:p w14:paraId="0CC0860D" w14:textId="50E36907" w:rsidR="00CD7BDC" w:rsidRDefault="00CD7BDC" w:rsidP="007D39D8"/>
    <w:p w14:paraId="3F41163F" w14:textId="3EFF4D86" w:rsidR="00CD7BDC" w:rsidRDefault="00CD7BDC" w:rsidP="007D39D8"/>
    <w:p w14:paraId="634DD0F7" w14:textId="3B5671EA" w:rsidR="00CD7BDC" w:rsidRDefault="00CD7BDC" w:rsidP="007D39D8"/>
    <w:p w14:paraId="7E5D0435" w14:textId="51775C2A" w:rsidR="00CD7BDC" w:rsidRDefault="00CD7BDC" w:rsidP="007D39D8"/>
    <w:p w14:paraId="6B179B49" w14:textId="03AD2C2B" w:rsidR="00CD7BDC" w:rsidRDefault="00CD7BDC" w:rsidP="007D39D8"/>
    <w:p w14:paraId="25842FC9" w14:textId="5B29F468" w:rsidR="00CD7BDC" w:rsidRDefault="00CD7BDC" w:rsidP="007D39D8"/>
    <w:p w14:paraId="73921112" w14:textId="45A5D0D5" w:rsidR="00CD7BDC" w:rsidRDefault="00CD7BDC" w:rsidP="007D39D8"/>
    <w:p w14:paraId="0549476F" w14:textId="67462ECF" w:rsidR="00CD7BDC" w:rsidRDefault="00CD7BDC" w:rsidP="007D39D8"/>
    <w:p w14:paraId="0A7EB1F7" w14:textId="397E0063" w:rsidR="00CD7BDC" w:rsidRDefault="00CD7BDC" w:rsidP="007D39D8"/>
    <w:p w14:paraId="31E19D86" w14:textId="3764E310" w:rsidR="00CD7BDC" w:rsidRDefault="00CD7BDC" w:rsidP="007D39D8"/>
    <w:p w14:paraId="3467BE4C" w14:textId="0AFC2927" w:rsidR="00CD7BDC" w:rsidRDefault="00CD7BDC" w:rsidP="007D39D8"/>
    <w:p w14:paraId="6D24C327" w14:textId="64D495D6" w:rsidR="0012156D" w:rsidRPr="0012156D" w:rsidRDefault="0012156D" w:rsidP="00554681">
      <w:pPr>
        <w:pStyle w:val="Prrafodelista"/>
        <w:numPr>
          <w:ilvl w:val="0"/>
          <w:numId w:val="8"/>
        </w:numPr>
        <w:ind w:left="426" w:hanging="426"/>
        <w:rPr>
          <w:b/>
          <w:bCs/>
          <w:color w:val="auto"/>
        </w:rPr>
      </w:pPr>
      <w:r w:rsidRPr="0012156D">
        <w:rPr>
          <w:b/>
          <w:bCs/>
          <w:color w:val="auto"/>
        </w:rPr>
        <w:lastRenderedPageBreak/>
        <w:t>Solución de Problemas</w:t>
      </w:r>
    </w:p>
    <w:p w14:paraId="0EC2DE3D" w14:textId="11344FB9" w:rsidR="0012156D" w:rsidRPr="0012156D" w:rsidRDefault="0012156D" w:rsidP="00554681">
      <w:pPr>
        <w:pStyle w:val="Prrafodelista"/>
        <w:ind w:left="567"/>
        <w:rPr>
          <w:b/>
          <w:bCs/>
          <w:color w:val="auto"/>
        </w:rPr>
      </w:pPr>
      <w:r>
        <w:rPr>
          <w:b/>
          <w:bCs/>
          <w:color w:val="auto"/>
        </w:rPr>
        <w:t>1.1 Enunciado</w:t>
      </w:r>
    </w:p>
    <w:p w14:paraId="0DD59BAE" w14:textId="1A86711D" w:rsidR="0012156D" w:rsidRPr="00CD7BDC" w:rsidRDefault="0029331C" w:rsidP="00554681">
      <w:pPr>
        <w:ind w:left="567"/>
        <w:jc w:val="both"/>
        <w:rPr>
          <w:rFonts w:ascii="Arial" w:hAnsi="Arial" w:cs="Arial"/>
          <w:b/>
          <w:bCs/>
          <w:sz w:val="24"/>
          <w:szCs w:val="24"/>
        </w:rPr>
      </w:pPr>
      <w:r w:rsidRPr="0029331C">
        <w:rPr>
          <w:rFonts w:ascii="Arial" w:hAnsi="Arial" w:cs="Arial"/>
          <w:b/>
          <w:bCs/>
          <w:sz w:val="24"/>
          <w:szCs w:val="24"/>
        </w:rPr>
        <w:t>PROBLEMA 04: Venta de Automóviles</w:t>
      </w:r>
    </w:p>
    <w:p w14:paraId="56C207AA" w14:textId="16789F27" w:rsidR="0012156D" w:rsidRPr="00CD7BDC" w:rsidRDefault="0029331C" w:rsidP="00554681">
      <w:pPr>
        <w:ind w:left="567"/>
        <w:jc w:val="both"/>
        <w:rPr>
          <w:rFonts w:ascii="Arial" w:hAnsi="Arial" w:cs="Arial"/>
          <w:sz w:val="22"/>
          <w:szCs w:val="22"/>
        </w:rPr>
      </w:pPr>
      <w:r w:rsidRPr="0029331C">
        <w:rPr>
          <w:rFonts w:ascii="Arial" w:hAnsi="Arial" w:cs="Arial"/>
          <w:sz w:val="22"/>
          <w:szCs w:val="22"/>
        </w:rPr>
        <w:t xml:space="preserve">A partir del siguiente supuesto diseñar el </w:t>
      </w:r>
      <w:r w:rsidRPr="0029331C">
        <w:rPr>
          <w:rFonts w:ascii="Arial" w:hAnsi="Arial" w:cs="Arial"/>
          <w:b/>
          <w:bCs/>
          <w:sz w:val="22"/>
          <w:szCs w:val="22"/>
        </w:rPr>
        <w:t>modelo relacional</w:t>
      </w:r>
      <w:r w:rsidRPr="0029331C">
        <w:rPr>
          <w:rFonts w:ascii="Arial" w:hAnsi="Arial" w:cs="Arial"/>
          <w:sz w:val="22"/>
          <w:szCs w:val="22"/>
        </w:rPr>
        <w:t xml:space="preserve"> de la base de datos</w:t>
      </w:r>
    </w:p>
    <w:p w14:paraId="33F0145A" w14:textId="20F37CBC" w:rsidR="0029331C" w:rsidRPr="00975425" w:rsidRDefault="0029331C" w:rsidP="00975425">
      <w:pPr>
        <w:jc w:val="both"/>
        <w:rPr>
          <w:rFonts w:ascii="Arial" w:hAnsi="Arial" w:cs="Arial"/>
          <w:sz w:val="22"/>
          <w:szCs w:val="22"/>
        </w:rPr>
      </w:pPr>
      <w:r w:rsidRPr="00975425">
        <w:rPr>
          <w:rFonts w:ascii="Arial" w:hAnsi="Arial" w:cs="Arial"/>
          <w:sz w:val="22"/>
          <w:szCs w:val="22"/>
        </w:rPr>
        <w:t>Se desea diseñar una base de datos para almacenar y gestionar la información empleada por una empresa dedicada a la venta de automóviles, teniendo en cuenta los siguientes aspectos:</w:t>
      </w:r>
    </w:p>
    <w:p w14:paraId="4F4CE4D8" w14:textId="32D839F1" w:rsidR="0029331C" w:rsidRPr="0029331C" w:rsidRDefault="0029331C" w:rsidP="00EF03D2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sz w:val="22"/>
          <w:szCs w:val="22"/>
        </w:rPr>
      </w:pPr>
      <w:r w:rsidRPr="0029331C">
        <w:rPr>
          <w:rFonts w:ascii="Arial" w:hAnsi="Arial" w:cs="Arial"/>
          <w:sz w:val="22"/>
          <w:szCs w:val="22"/>
        </w:rPr>
        <w:t xml:space="preserve">La empresa dispone de una serie de </w:t>
      </w:r>
      <w:r w:rsidRPr="004D4EB8">
        <w:rPr>
          <w:rFonts w:ascii="Arial" w:hAnsi="Arial" w:cs="Arial"/>
          <w:sz w:val="22"/>
          <w:szCs w:val="22"/>
          <w:highlight w:val="yellow"/>
        </w:rPr>
        <w:t>autos</w:t>
      </w:r>
      <w:r w:rsidRPr="0029331C">
        <w:rPr>
          <w:rFonts w:ascii="Arial" w:hAnsi="Arial" w:cs="Arial"/>
          <w:sz w:val="22"/>
          <w:szCs w:val="22"/>
        </w:rPr>
        <w:t xml:space="preserve"> para su venta. Se necesita conocer la matrícula,</w:t>
      </w:r>
      <w:r>
        <w:rPr>
          <w:rFonts w:ascii="Arial" w:hAnsi="Arial" w:cs="Arial"/>
          <w:sz w:val="22"/>
          <w:szCs w:val="22"/>
        </w:rPr>
        <w:t xml:space="preserve"> </w:t>
      </w:r>
      <w:r w:rsidRPr="0029331C">
        <w:rPr>
          <w:rFonts w:ascii="Arial" w:hAnsi="Arial" w:cs="Arial"/>
          <w:sz w:val="22"/>
          <w:szCs w:val="22"/>
        </w:rPr>
        <w:t>marca, modelo, color y el precio de venta de cada coche.</w:t>
      </w:r>
    </w:p>
    <w:p w14:paraId="703A604A" w14:textId="77777777" w:rsidR="00EF03D2" w:rsidRDefault="0029331C" w:rsidP="00EF03D2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sz w:val="22"/>
          <w:szCs w:val="22"/>
        </w:rPr>
      </w:pPr>
      <w:r w:rsidRPr="0029331C">
        <w:rPr>
          <w:rFonts w:ascii="Arial" w:hAnsi="Arial" w:cs="Arial"/>
          <w:sz w:val="22"/>
          <w:szCs w:val="22"/>
        </w:rPr>
        <w:t xml:space="preserve">Es importante tener datos registrados de los </w:t>
      </w:r>
      <w:r w:rsidRPr="004D4EB8">
        <w:rPr>
          <w:rFonts w:ascii="Arial" w:hAnsi="Arial" w:cs="Arial"/>
          <w:sz w:val="22"/>
          <w:szCs w:val="22"/>
          <w:highlight w:val="yellow"/>
        </w:rPr>
        <w:t>clientes</w:t>
      </w:r>
      <w:r w:rsidRPr="0029331C">
        <w:rPr>
          <w:rFonts w:ascii="Arial" w:hAnsi="Arial" w:cs="Arial"/>
          <w:sz w:val="22"/>
          <w:szCs w:val="22"/>
        </w:rPr>
        <w:t>, por ejemplo, nombre, dirección,</w:t>
      </w:r>
      <w:r>
        <w:rPr>
          <w:rFonts w:ascii="Arial" w:hAnsi="Arial" w:cs="Arial"/>
          <w:sz w:val="22"/>
          <w:szCs w:val="22"/>
        </w:rPr>
        <w:t xml:space="preserve"> </w:t>
      </w:r>
      <w:r w:rsidRPr="0029331C">
        <w:rPr>
          <w:rFonts w:ascii="Arial" w:hAnsi="Arial" w:cs="Arial"/>
          <w:sz w:val="22"/>
          <w:szCs w:val="22"/>
        </w:rPr>
        <w:t>teléfono, correo, y otros que usted considere necesarios.</w:t>
      </w:r>
    </w:p>
    <w:p w14:paraId="15437F5E" w14:textId="0A8CEFE5" w:rsidR="0029331C" w:rsidRPr="00A74451" w:rsidRDefault="0029331C" w:rsidP="00EF03D2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sz w:val="22"/>
          <w:szCs w:val="22"/>
          <w:highlight w:val="cyan"/>
        </w:rPr>
      </w:pPr>
      <w:r w:rsidRPr="00A74451">
        <w:rPr>
          <w:rFonts w:ascii="Arial" w:hAnsi="Arial" w:cs="Arial"/>
          <w:sz w:val="22"/>
          <w:szCs w:val="22"/>
          <w:highlight w:val="cyan"/>
        </w:rPr>
        <w:t>Un cliente puede comprar tantos</w:t>
      </w:r>
      <w:r w:rsidR="001C6FA3" w:rsidRPr="00A74451">
        <w:rPr>
          <w:rFonts w:ascii="Arial" w:hAnsi="Arial" w:cs="Arial"/>
          <w:sz w:val="22"/>
          <w:szCs w:val="22"/>
          <w:highlight w:val="cyan"/>
        </w:rPr>
        <w:t xml:space="preserve"> </w:t>
      </w:r>
      <w:r w:rsidRPr="00A74451">
        <w:rPr>
          <w:rFonts w:ascii="Arial" w:hAnsi="Arial" w:cs="Arial"/>
          <w:sz w:val="22"/>
          <w:szCs w:val="22"/>
          <w:highlight w:val="cyan"/>
        </w:rPr>
        <w:t>autos como desee, pero, un auto solo puede ser comprado por un único cliente.</w:t>
      </w:r>
    </w:p>
    <w:p w14:paraId="43653D8C" w14:textId="77777777" w:rsidR="00EF03D2" w:rsidRDefault="0029331C" w:rsidP="00EF03D2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sz w:val="22"/>
          <w:szCs w:val="22"/>
        </w:rPr>
      </w:pPr>
      <w:r w:rsidRPr="0029331C">
        <w:rPr>
          <w:rFonts w:ascii="Arial" w:hAnsi="Arial" w:cs="Arial"/>
          <w:sz w:val="22"/>
          <w:szCs w:val="22"/>
        </w:rPr>
        <w:t xml:space="preserve">El concesionario también se encarga de llevar a cabo las </w:t>
      </w:r>
      <w:r w:rsidRPr="00A74451">
        <w:rPr>
          <w:rFonts w:ascii="Arial" w:hAnsi="Arial" w:cs="Arial"/>
          <w:sz w:val="22"/>
          <w:szCs w:val="22"/>
          <w:highlight w:val="yellow"/>
        </w:rPr>
        <w:t>revisiones</w:t>
      </w:r>
      <w:r w:rsidRPr="0029331C">
        <w:rPr>
          <w:rFonts w:ascii="Arial" w:hAnsi="Arial" w:cs="Arial"/>
          <w:sz w:val="22"/>
          <w:szCs w:val="22"/>
        </w:rPr>
        <w:t xml:space="preserve"> que se realizan a cada</w:t>
      </w:r>
      <w:r w:rsidR="001C6FA3">
        <w:rPr>
          <w:rFonts w:ascii="Arial" w:hAnsi="Arial" w:cs="Arial"/>
          <w:sz w:val="22"/>
          <w:szCs w:val="22"/>
        </w:rPr>
        <w:t xml:space="preserve"> </w:t>
      </w:r>
      <w:r w:rsidRPr="0029331C">
        <w:rPr>
          <w:rFonts w:ascii="Arial" w:hAnsi="Arial" w:cs="Arial"/>
          <w:sz w:val="22"/>
          <w:szCs w:val="22"/>
        </w:rPr>
        <w:t xml:space="preserve">auto. </w:t>
      </w:r>
    </w:p>
    <w:p w14:paraId="055692C8" w14:textId="77777777" w:rsidR="00EF03D2" w:rsidRDefault="001C6FA3" w:rsidP="00EF03D2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Es</w:t>
      </w:r>
      <w:r w:rsidR="0029331C" w:rsidRPr="0029331C">
        <w:rPr>
          <w:rFonts w:ascii="Arial" w:hAnsi="Arial" w:cs="Arial"/>
          <w:sz w:val="22"/>
          <w:szCs w:val="22"/>
        </w:rPr>
        <w:t xml:space="preserve"> importante guardar información que se ha realizado en cada revisión, por</w:t>
      </w:r>
      <w:r>
        <w:rPr>
          <w:rFonts w:ascii="Arial" w:hAnsi="Arial" w:cs="Arial"/>
          <w:sz w:val="22"/>
          <w:szCs w:val="22"/>
        </w:rPr>
        <w:t xml:space="preserve"> </w:t>
      </w:r>
      <w:r w:rsidR="0029331C" w:rsidRPr="0029331C">
        <w:rPr>
          <w:rFonts w:ascii="Arial" w:hAnsi="Arial" w:cs="Arial"/>
          <w:sz w:val="22"/>
          <w:szCs w:val="22"/>
        </w:rPr>
        <w:t xml:space="preserve">ejemplo, </w:t>
      </w:r>
      <w:r w:rsidR="0029331C" w:rsidRPr="00271013">
        <w:rPr>
          <w:rFonts w:ascii="Arial" w:hAnsi="Arial" w:cs="Arial"/>
          <w:sz w:val="22"/>
          <w:szCs w:val="22"/>
          <w:highlight w:val="green"/>
        </w:rPr>
        <w:t>cambio de filtro, cambio de aceite, cambio de frenos</w:t>
      </w:r>
      <w:r w:rsidR="0029331C" w:rsidRPr="0029331C">
        <w:rPr>
          <w:rFonts w:ascii="Arial" w:hAnsi="Arial" w:cs="Arial"/>
          <w:sz w:val="22"/>
          <w:szCs w:val="22"/>
        </w:rPr>
        <w:t>, u otros que usted considere</w:t>
      </w:r>
      <w:r>
        <w:rPr>
          <w:rFonts w:ascii="Arial" w:hAnsi="Arial" w:cs="Arial"/>
          <w:sz w:val="22"/>
          <w:szCs w:val="22"/>
        </w:rPr>
        <w:t xml:space="preserve"> </w:t>
      </w:r>
      <w:r w:rsidR="0029331C" w:rsidRPr="0029331C">
        <w:rPr>
          <w:rFonts w:ascii="Arial" w:hAnsi="Arial" w:cs="Arial"/>
          <w:sz w:val="22"/>
          <w:szCs w:val="22"/>
        </w:rPr>
        <w:t>necesarios.</w:t>
      </w:r>
    </w:p>
    <w:p w14:paraId="4235CE9F" w14:textId="2852A37C" w:rsidR="00554681" w:rsidRDefault="0029331C" w:rsidP="00EF03D2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sz w:val="22"/>
          <w:szCs w:val="22"/>
        </w:rPr>
      </w:pPr>
      <w:r w:rsidRPr="0029331C">
        <w:rPr>
          <w:rFonts w:ascii="Arial" w:hAnsi="Arial" w:cs="Arial"/>
          <w:sz w:val="22"/>
          <w:szCs w:val="22"/>
        </w:rPr>
        <w:t>Los autos pueden pasar varias revisiones en el concesionario.</w:t>
      </w:r>
    </w:p>
    <w:p w14:paraId="57DC8C83" w14:textId="155B973E" w:rsidR="0012156D" w:rsidRPr="00554681" w:rsidRDefault="000944EF" w:rsidP="00554681">
      <w:pPr>
        <w:ind w:firstLine="720"/>
        <w:rPr>
          <w:b/>
          <w:bCs/>
          <w:color w:val="auto"/>
        </w:rPr>
      </w:pPr>
      <w:bookmarkStart w:id="2" w:name="_Hlk63376020"/>
      <w:r w:rsidRPr="00554681">
        <w:rPr>
          <w:b/>
          <w:bCs/>
          <w:color w:val="auto"/>
        </w:rPr>
        <w:t>1</w:t>
      </w:r>
      <w:r w:rsidR="0012156D" w:rsidRPr="00554681">
        <w:rPr>
          <w:b/>
          <w:bCs/>
          <w:color w:val="auto"/>
        </w:rPr>
        <w:t>.2 Listado de Entidades y Atributos</w:t>
      </w:r>
    </w:p>
    <w:bookmarkEnd w:id="2"/>
    <w:p w14:paraId="2342B607" w14:textId="04B12145" w:rsidR="0012156D" w:rsidRDefault="0012156D" w:rsidP="00554681">
      <w:pPr>
        <w:ind w:firstLine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Listado de Entidades:</w:t>
      </w:r>
    </w:p>
    <w:tbl>
      <w:tblPr>
        <w:tblStyle w:val="tabladeinformes"/>
        <w:tblW w:w="0" w:type="auto"/>
        <w:tblLook w:val="04A0" w:firstRow="1" w:lastRow="0" w:firstColumn="1" w:lastColumn="0" w:noHBand="0" w:noVBand="1"/>
      </w:tblPr>
      <w:tblGrid>
        <w:gridCol w:w="2184"/>
        <w:gridCol w:w="2919"/>
        <w:gridCol w:w="2835"/>
      </w:tblGrid>
      <w:tr w:rsidR="0002066E" w14:paraId="76BD1A4B" w14:textId="77777777" w:rsidTr="00445B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4" w:type="dxa"/>
          </w:tcPr>
          <w:p w14:paraId="6ED011F3" w14:textId="3A57CBEC" w:rsidR="0002066E" w:rsidRDefault="0002066E" w:rsidP="001215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Entidad</w:t>
            </w:r>
          </w:p>
        </w:tc>
        <w:tc>
          <w:tcPr>
            <w:tcW w:w="2919" w:type="dxa"/>
          </w:tcPr>
          <w:p w14:paraId="3F4D84D3" w14:textId="71381A9B" w:rsidR="0002066E" w:rsidRDefault="0002066E" w:rsidP="001215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Atributo</w:t>
            </w:r>
          </w:p>
        </w:tc>
        <w:tc>
          <w:tcPr>
            <w:tcW w:w="2835" w:type="dxa"/>
          </w:tcPr>
          <w:p w14:paraId="1BED5BB6" w14:textId="2F381FBF" w:rsidR="0002066E" w:rsidRDefault="00445B85" w:rsidP="001215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Relación de N a N</w:t>
            </w:r>
          </w:p>
        </w:tc>
      </w:tr>
      <w:tr w:rsidR="0002066E" w14:paraId="321ACE8A" w14:textId="77777777" w:rsidTr="00445B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4" w:type="dxa"/>
          </w:tcPr>
          <w:p w14:paraId="4FA69CB7" w14:textId="5C642FBE" w:rsidR="0002066E" w:rsidRDefault="00061FDA" w:rsidP="001215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Automóvil</w:t>
            </w:r>
          </w:p>
        </w:tc>
        <w:tc>
          <w:tcPr>
            <w:tcW w:w="2919" w:type="dxa"/>
          </w:tcPr>
          <w:p w14:paraId="494201B0" w14:textId="77777777" w:rsidR="0002066E" w:rsidRDefault="00061FDA" w:rsidP="00BD325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Placa</w:t>
            </w:r>
          </w:p>
          <w:p w14:paraId="4838F0C1" w14:textId="77777777" w:rsidR="00061FDA" w:rsidRDefault="00061FDA" w:rsidP="00BD325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Marca</w:t>
            </w:r>
          </w:p>
          <w:p w14:paraId="063F6881" w14:textId="77777777" w:rsidR="00061FDA" w:rsidRDefault="00061FDA" w:rsidP="00BD325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Modelo</w:t>
            </w:r>
          </w:p>
          <w:p w14:paraId="60C26A89" w14:textId="77777777" w:rsidR="00061FDA" w:rsidRDefault="00061FDA" w:rsidP="00BD325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Color</w:t>
            </w:r>
          </w:p>
          <w:p w14:paraId="45D700DB" w14:textId="407EB5FA" w:rsidR="00061FDA" w:rsidRDefault="00061FDA" w:rsidP="00BD325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PrecioVenta</w:t>
            </w:r>
          </w:p>
        </w:tc>
        <w:tc>
          <w:tcPr>
            <w:tcW w:w="2835" w:type="dxa"/>
          </w:tcPr>
          <w:p w14:paraId="6448AC5F" w14:textId="65F99B1E" w:rsidR="00F47D82" w:rsidRDefault="00061FDA" w:rsidP="00F47D8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Proceso</w:t>
            </w:r>
          </w:p>
        </w:tc>
      </w:tr>
      <w:tr w:rsidR="0002066E" w14:paraId="59967EC6" w14:textId="77777777" w:rsidTr="00445B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4" w:type="dxa"/>
          </w:tcPr>
          <w:p w14:paraId="4972573A" w14:textId="51985D1F" w:rsidR="0002066E" w:rsidRDefault="00061FDA" w:rsidP="001215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Cliente</w:t>
            </w:r>
          </w:p>
        </w:tc>
        <w:tc>
          <w:tcPr>
            <w:tcW w:w="2919" w:type="dxa"/>
          </w:tcPr>
          <w:p w14:paraId="259F0BF9" w14:textId="77777777" w:rsidR="0002066E" w:rsidRDefault="0002066E" w:rsidP="0055468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Código </w:t>
            </w:r>
            <w:r w:rsidR="00061FDA">
              <w:rPr>
                <w:rFonts w:ascii="Arial" w:hAnsi="Arial" w:cs="Arial"/>
                <w:sz w:val="22"/>
                <w:szCs w:val="22"/>
              </w:rPr>
              <w:t>Cliente</w:t>
            </w:r>
          </w:p>
          <w:p w14:paraId="252B603F" w14:textId="77777777" w:rsidR="00061FDA" w:rsidRDefault="00061FDA" w:rsidP="0055468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DNI</w:t>
            </w:r>
          </w:p>
          <w:p w14:paraId="1949E8F9" w14:textId="77777777" w:rsidR="00061FDA" w:rsidRDefault="00061FDA" w:rsidP="0055468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Nombre</w:t>
            </w:r>
          </w:p>
          <w:p w14:paraId="7FBF9F21" w14:textId="77777777" w:rsidR="00061FDA" w:rsidRDefault="00061FDA" w:rsidP="0055468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Dirección</w:t>
            </w:r>
          </w:p>
          <w:p w14:paraId="1B96D049" w14:textId="77777777" w:rsidR="00061FDA" w:rsidRDefault="00061FDA" w:rsidP="0055468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Teléfono</w:t>
            </w:r>
          </w:p>
          <w:p w14:paraId="154EFDC4" w14:textId="77777777" w:rsidR="00061FDA" w:rsidRDefault="00061FDA" w:rsidP="0055468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Correo</w:t>
            </w:r>
          </w:p>
          <w:p w14:paraId="428936C5" w14:textId="22A0FE78" w:rsidR="00061FDA" w:rsidRDefault="00061FDA" w:rsidP="0055468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35" w:type="dxa"/>
          </w:tcPr>
          <w:p w14:paraId="4E8DED20" w14:textId="77777777" w:rsidR="0002066E" w:rsidRDefault="00061FDA" w:rsidP="00061FD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Detalle</w:t>
            </w:r>
          </w:p>
          <w:p w14:paraId="2506F038" w14:textId="2AAD1F13" w:rsidR="00061FDA" w:rsidRDefault="00061FDA" w:rsidP="001215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2066E" w14:paraId="3B35965D" w14:textId="77777777" w:rsidTr="00445B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4" w:type="dxa"/>
          </w:tcPr>
          <w:p w14:paraId="7D8A4AF1" w14:textId="4C2C0975" w:rsidR="0002066E" w:rsidRDefault="00061FDA" w:rsidP="001215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Revisión</w:t>
            </w:r>
          </w:p>
        </w:tc>
        <w:tc>
          <w:tcPr>
            <w:tcW w:w="2919" w:type="dxa"/>
          </w:tcPr>
          <w:p w14:paraId="59311DCE" w14:textId="77777777" w:rsidR="00445B85" w:rsidRDefault="00061FDA" w:rsidP="00445B8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ID Revisión</w:t>
            </w:r>
          </w:p>
          <w:p w14:paraId="3D69F7A9" w14:textId="629DC10A" w:rsidR="00061FDA" w:rsidRDefault="00061FDA" w:rsidP="00445B8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Nombre Revisión</w:t>
            </w:r>
          </w:p>
        </w:tc>
        <w:tc>
          <w:tcPr>
            <w:tcW w:w="2835" w:type="dxa"/>
          </w:tcPr>
          <w:p w14:paraId="254EEED4" w14:textId="66769AC1" w:rsidR="0002066E" w:rsidRDefault="00061FDA" w:rsidP="00F47D8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Detalle</w:t>
            </w:r>
          </w:p>
        </w:tc>
      </w:tr>
    </w:tbl>
    <w:p w14:paraId="419378AA" w14:textId="36CC761E" w:rsidR="0012156D" w:rsidRDefault="0012156D" w:rsidP="0012156D">
      <w:pPr>
        <w:rPr>
          <w:rFonts w:ascii="Arial" w:hAnsi="Arial" w:cs="Arial"/>
          <w:sz w:val="22"/>
          <w:szCs w:val="22"/>
        </w:rPr>
      </w:pPr>
    </w:p>
    <w:p w14:paraId="0701A447" w14:textId="7E4A3BE6" w:rsidR="000944EF" w:rsidRDefault="000944EF" w:rsidP="000944EF">
      <w:pPr>
        <w:pStyle w:val="Prrafodelista"/>
        <w:numPr>
          <w:ilvl w:val="1"/>
          <w:numId w:val="8"/>
        </w:numPr>
        <w:rPr>
          <w:b/>
          <w:bCs/>
          <w:color w:val="auto"/>
        </w:rPr>
      </w:pPr>
      <w:r>
        <w:rPr>
          <w:b/>
          <w:bCs/>
          <w:color w:val="auto"/>
        </w:rPr>
        <w:t>Modelo Conceptual Completo:</w:t>
      </w:r>
    </w:p>
    <w:p w14:paraId="00E8EE07" w14:textId="715EF843" w:rsidR="00AE2336" w:rsidRDefault="00AE2336" w:rsidP="00AE2336">
      <w:pPr>
        <w:pStyle w:val="Prrafodelista"/>
        <w:rPr>
          <w:b/>
          <w:bCs/>
          <w:color w:val="auto"/>
        </w:rPr>
      </w:pPr>
    </w:p>
    <w:p w14:paraId="636722B1" w14:textId="306AEFEE" w:rsidR="00AE2336" w:rsidRPr="00AE2336" w:rsidRDefault="00AE2336" w:rsidP="00AE2336">
      <w:pPr>
        <w:pStyle w:val="Prrafodelista"/>
        <w:rPr>
          <w:color w:val="0070C0"/>
          <w:u w:val="single"/>
        </w:rPr>
      </w:pPr>
      <w:r w:rsidRPr="00AE2336">
        <w:rPr>
          <w:color w:val="0070C0"/>
          <w:u w:val="single"/>
        </w:rPr>
        <w:t>Modelo Inicial</w:t>
      </w:r>
    </w:p>
    <w:p w14:paraId="013B810F" w14:textId="0F7AEC23" w:rsidR="00AE2336" w:rsidRDefault="00AE2336" w:rsidP="00AE2336">
      <w:pPr>
        <w:pStyle w:val="Prrafodelista"/>
        <w:rPr>
          <w:b/>
          <w:bCs/>
          <w:color w:val="auto"/>
        </w:rPr>
      </w:pPr>
    </w:p>
    <w:p w14:paraId="79C1BBAD" w14:textId="10CD57E4" w:rsidR="006D0A66" w:rsidRDefault="009003EE" w:rsidP="006D0A66">
      <w:pPr>
        <w:pStyle w:val="Prrafodelista"/>
        <w:ind w:left="0"/>
        <w:rPr>
          <w:b/>
          <w:bCs/>
          <w:color w:val="auto"/>
        </w:rPr>
      </w:pPr>
      <w:r w:rsidRPr="009003EE">
        <w:rPr>
          <w:b/>
          <w:bCs/>
          <w:noProof/>
          <w:color w:val="auto"/>
        </w:rPr>
        <w:drawing>
          <wp:inline distT="0" distB="0" distL="0" distR="0" wp14:anchorId="30B1800C" wp14:editId="3E527096">
            <wp:extent cx="5548630" cy="2512695"/>
            <wp:effectExtent l="0" t="0" r="0" b="19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48630" cy="251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1E183" w14:textId="03B510B9" w:rsidR="004E1D6D" w:rsidRDefault="004E1D6D" w:rsidP="006D0A66">
      <w:pPr>
        <w:pStyle w:val="Prrafodelista"/>
        <w:ind w:left="0"/>
        <w:rPr>
          <w:b/>
          <w:bCs/>
          <w:color w:val="auto"/>
        </w:rPr>
      </w:pPr>
    </w:p>
    <w:p w14:paraId="544F2A2D" w14:textId="07AD7497" w:rsidR="004E1D6D" w:rsidRDefault="004E1D6D" w:rsidP="006D0A66">
      <w:pPr>
        <w:pStyle w:val="Prrafodelista"/>
        <w:ind w:left="0"/>
        <w:rPr>
          <w:b/>
          <w:bCs/>
          <w:color w:val="auto"/>
        </w:rPr>
      </w:pPr>
      <w:r>
        <w:rPr>
          <w:b/>
          <w:bCs/>
          <w:color w:val="auto"/>
        </w:rPr>
        <w:t>Relaciones:</w:t>
      </w:r>
    </w:p>
    <w:p w14:paraId="245E73EA" w14:textId="56918E2E" w:rsidR="004E1D6D" w:rsidRDefault="004E1D6D" w:rsidP="006D0A66">
      <w:pPr>
        <w:pStyle w:val="Prrafodelista"/>
        <w:ind w:left="0"/>
        <w:rPr>
          <w:b/>
          <w:bCs/>
          <w:color w:val="auto"/>
        </w:rPr>
      </w:pPr>
    </w:p>
    <w:p w14:paraId="29086111" w14:textId="6418F17D" w:rsidR="004E1D6D" w:rsidRDefault="0035375E" w:rsidP="006D0A66">
      <w:pPr>
        <w:pStyle w:val="Prrafodelista"/>
        <w:ind w:left="0"/>
        <w:rPr>
          <w:b/>
          <w:bCs/>
          <w:color w:val="auto"/>
        </w:rPr>
      </w:pPr>
      <w:r>
        <w:rPr>
          <w:b/>
          <w:bCs/>
          <w:noProof/>
          <w:color w:val="aut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CD1487" wp14:editId="52DB6DBF">
                <wp:simplePos x="0" y="0"/>
                <wp:positionH relativeFrom="column">
                  <wp:posOffset>983615</wp:posOffset>
                </wp:positionH>
                <wp:positionV relativeFrom="paragraph">
                  <wp:posOffset>173990</wp:posOffset>
                </wp:positionV>
                <wp:extent cx="647700" cy="171450"/>
                <wp:effectExtent l="76200" t="38100" r="19050" b="19050"/>
                <wp:wrapNone/>
                <wp:docPr id="9" name="Conector: angula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47700" cy="17145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750F6A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r 9" o:spid="_x0000_s1026" type="#_x0000_t34" style="position:absolute;margin-left:77.45pt;margin-top:13.7pt;width:51pt;height:13.5pt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" adj="21600" strokecolor="#0097ae [3044]">
                <v:stroke endarrow="block"/>
              </v:shape>
            </w:pict>
          </mc:Fallback>
        </mc:AlternateContent>
      </w:r>
      <w:r w:rsidR="004E1D6D">
        <w:rPr>
          <w:b/>
          <w:bCs/>
          <w:color w:val="auto"/>
        </w:rPr>
        <w:t>Cliente: (</w:t>
      </w:r>
      <w:proofErr w:type="spellStart"/>
      <w:r w:rsidR="004E1D6D" w:rsidRPr="0035375E">
        <w:rPr>
          <w:b/>
          <w:bCs/>
          <w:color w:val="auto"/>
          <w:highlight w:val="cyan"/>
        </w:rPr>
        <w:t>CódigoCliente</w:t>
      </w:r>
      <w:proofErr w:type="spellEnd"/>
      <w:r w:rsidR="00BD2194">
        <w:rPr>
          <w:b/>
          <w:bCs/>
          <w:color w:val="auto"/>
        </w:rPr>
        <w:t xml:space="preserve"> (PK)</w:t>
      </w:r>
      <w:r w:rsidR="004E1D6D">
        <w:rPr>
          <w:b/>
          <w:bCs/>
          <w:color w:val="auto"/>
        </w:rPr>
        <w:t>, DNI, Nombre, dirección, teléfono</w:t>
      </w:r>
      <w:r w:rsidR="009D62E4">
        <w:rPr>
          <w:b/>
          <w:bCs/>
          <w:color w:val="auto"/>
        </w:rPr>
        <w:t>, correo</w:t>
      </w:r>
      <w:r w:rsidR="004E1D6D">
        <w:rPr>
          <w:b/>
          <w:bCs/>
          <w:color w:val="auto"/>
        </w:rPr>
        <w:t>)</w:t>
      </w:r>
    </w:p>
    <w:p w14:paraId="5F4D11E7" w14:textId="041A121C" w:rsidR="004E1D6D" w:rsidRDefault="004E1D6D" w:rsidP="006D0A66">
      <w:pPr>
        <w:pStyle w:val="Prrafodelista"/>
        <w:ind w:left="0"/>
        <w:rPr>
          <w:b/>
          <w:bCs/>
          <w:color w:val="auto"/>
        </w:rPr>
      </w:pPr>
    </w:p>
    <w:p w14:paraId="6E977E5B" w14:textId="6A4F98B5" w:rsidR="004E1D6D" w:rsidRDefault="00CE5521" w:rsidP="006D0A66">
      <w:pPr>
        <w:pStyle w:val="Prrafodelista"/>
        <w:ind w:left="0"/>
        <w:rPr>
          <w:b/>
          <w:bCs/>
          <w:color w:val="auto"/>
        </w:rPr>
      </w:pPr>
      <w:r>
        <w:rPr>
          <w:b/>
          <w:bCs/>
          <w:color w:val="auto"/>
        </w:rPr>
        <w:t>Automóvil</w:t>
      </w:r>
      <w:r w:rsidR="004E1D6D">
        <w:rPr>
          <w:b/>
          <w:bCs/>
          <w:color w:val="auto"/>
        </w:rPr>
        <w:t>:</w:t>
      </w:r>
      <w:r w:rsidR="009D62E4">
        <w:rPr>
          <w:b/>
          <w:bCs/>
          <w:color w:val="auto"/>
        </w:rPr>
        <w:t xml:space="preserve"> </w:t>
      </w:r>
      <w:r w:rsidR="004E1D6D" w:rsidRPr="0035375E">
        <w:rPr>
          <w:b/>
          <w:bCs/>
          <w:color w:val="auto"/>
          <w:highlight w:val="yellow"/>
        </w:rPr>
        <w:t>(</w:t>
      </w:r>
      <w:r w:rsidR="009D62E4" w:rsidRPr="0035375E">
        <w:rPr>
          <w:b/>
          <w:bCs/>
          <w:color w:val="auto"/>
          <w:highlight w:val="yellow"/>
        </w:rPr>
        <w:t>Placa</w:t>
      </w:r>
      <w:r w:rsidR="00BD2194">
        <w:rPr>
          <w:b/>
          <w:bCs/>
          <w:color w:val="auto"/>
        </w:rPr>
        <w:t xml:space="preserve"> (PK)</w:t>
      </w:r>
      <w:r w:rsidR="009D62E4">
        <w:rPr>
          <w:b/>
          <w:bCs/>
          <w:color w:val="auto"/>
        </w:rPr>
        <w:t xml:space="preserve">, </w:t>
      </w:r>
      <w:proofErr w:type="spellStart"/>
      <w:r w:rsidR="009D62E4" w:rsidRPr="0035375E">
        <w:rPr>
          <w:b/>
          <w:bCs/>
          <w:color w:val="auto"/>
          <w:highlight w:val="cyan"/>
        </w:rPr>
        <w:t>CódigoCliente</w:t>
      </w:r>
      <w:proofErr w:type="spellEnd"/>
      <w:r w:rsidR="00BD2194">
        <w:rPr>
          <w:b/>
          <w:bCs/>
          <w:color w:val="auto"/>
        </w:rPr>
        <w:t xml:space="preserve"> (FK)</w:t>
      </w:r>
      <w:r w:rsidR="009D62E4">
        <w:rPr>
          <w:b/>
          <w:bCs/>
          <w:color w:val="auto"/>
        </w:rPr>
        <w:t>, Marca, Modelo, Color, PrecioVenta)</w:t>
      </w:r>
    </w:p>
    <w:p w14:paraId="03F4E22C" w14:textId="005FBDF2" w:rsidR="009D62E4" w:rsidRDefault="0035375E" w:rsidP="006D0A66">
      <w:pPr>
        <w:pStyle w:val="Prrafodelista"/>
        <w:ind w:left="0"/>
        <w:rPr>
          <w:b/>
          <w:bCs/>
          <w:color w:val="auto"/>
        </w:rPr>
      </w:pPr>
      <w:r>
        <w:rPr>
          <w:b/>
          <w:bCs/>
          <w:noProof/>
          <w:color w:val="aut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406AAF4" wp14:editId="307105F4">
                <wp:simplePos x="0" y="0"/>
                <wp:positionH relativeFrom="column">
                  <wp:posOffset>850265</wp:posOffset>
                </wp:positionH>
                <wp:positionV relativeFrom="paragraph">
                  <wp:posOffset>24130</wp:posOffset>
                </wp:positionV>
                <wp:extent cx="1304925" cy="133350"/>
                <wp:effectExtent l="57150" t="38100" r="9525" b="19050"/>
                <wp:wrapNone/>
                <wp:docPr id="10" name="Conector: angula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04925" cy="133350"/>
                        </a:xfrm>
                        <a:prstGeom prst="bentConnector3">
                          <a:avLst>
                            <a:gd name="adj1" fmla="val 10036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DA1D38" id="Conector: angular 10" o:spid="_x0000_s1026" type="#_x0000_t34" style="position:absolute;margin-left:66.95pt;margin-top:1.9pt;width:102.75pt;height:10.5pt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" adj="21679" strokecolor="#0097ae [3044]">
                <v:stroke endarrow="block"/>
              </v:shape>
            </w:pict>
          </mc:Fallback>
        </mc:AlternateContent>
      </w:r>
    </w:p>
    <w:p w14:paraId="5170BC67" w14:textId="03B02CB7" w:rsidR="009D62E4" w:rsidRDefault="0035375E" w:rsidP="006D0A66">
      <w:pPr>
        <w:pStyle w:val="Prrafodelista"/>
        <w:ind w:left="0"/>
        <w:rPr>
          <w:b/>
          <w:bCs/>
          <w:color w:val="auto"/>
        </w:rPr>
      </w:pPr>
      <w:r>
        <w:rPr>
          <w:b/>
          <w:bCs/>
          <w:noProof/>
          <w:color w:val="auto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8B02A58" wp14:editId="0D1C3B91">
                <wp:simplePos x="0" y="0"/>
                <wp:positionH relativeFrom="column">
                  <wp:posOffset>1050290</wp:posOffset>
                </wp:positionH>
                <wp:positionV relativeFrom="paragraph">
                  <wp:posOffset>148590</wp:posOffset>
                </wp:positionV>
                <wp:extent cx="0" cy="190500"/>
                <wp:effectExtent l="76200" t="38100" r="57150" b="19050"/>
                <wp:wrapNone/>
                <wp:docPr id="11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391C04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1" o:spid="_x0000_s1026" type="#_x0000_t32" style="position:absolute;margin-left:82.7pt;margin-top:11.7pt;width:0;height:15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" strokecolor="#0097ae [3044]">
                <v:stroke endarrow="block"/>
              </v:shape>
            </w:pict>
          </mc:Fallback>
        </mc:AlternateContent>
      </w:r>
      <w:r w:rsidR="009D62E4">
        <w:rPr>
          <w:b/>
          <w:bCs/>
          <w:color w:val="auto"/>
        </w:rPr>
        <w:t>Proceso: (</w:t>
      </w:r>
      <w:proofErr w:type="spellStart"/>
      <w:r w:rsidR="009D62E4" w:rsidRPr="0035375E">
        <w:rPr>
          <w:b/>
          <w:bCs/>
          <w:color w:val="auto"/>
          <w:highlight w:val="lightGray"/>
        </w:rPr>
        <w:t>CódigoProceso</w:t>
      </w:r>
      <w:proofErr w:type="spellEnd"/>
      <w:r w:rsidR="009D62E4">
        <w:rPr>
          <w:b/>
          <w:bCs/>
          <w:color w:val="auto"/>
        </w:rPr>
        <w:t xml:space="preserve">, Fecha, </w:t>
      </w:r>
      <w:r w:rsidR="009D62E4" w:rsidRPr="0035375E">
        <w:rPr>
          <w:b/>
          <w:bCs/>
          <w:color w:val="auto"/>
          <w:highlight w:val="yellow"/>
        </w:rPr>
        <w:t>Placa</w:t>
      </w:r>
      <w:r w:rsidR="009D62E4">
        <w:rPr>
          <w:b/>
          <w:bCs/>
          <w:color w:val="auto"/>
        </w:rPr>
        <w:t xml:space="preserve"> (FK)) </w:t>
      </w:r>
    </w:p>
    <w:p w14:paraId="6922251C" w14:textId="32395662" w:rsidR="009D62E4" w:rsidRDefault="009D62E4" w:rsidP="006D0A66">
      <w:pPr>
        <w:pStyle w:val="Prrafodelista"/>
        <w:ind w:left="0"/>
        <w:rPr>
          <w:b/>
          <w:bCs/>
          <w:color w:val="auto"/>
        </w:rPr>
      </w:pPr>
    </w:p>
    <w:p w14:paraId="5CB3B72E" w14:textId="73598B44" w:rsidR="009D62E4" w:rsidRDefault="009D62E4" w:rsidP="006D0A66">
      <w:pPr>
        <w:pStyle w:val="Prrafodelista"/>
        <w:ind w:left="0"/>
        <w:rPr>
          <w:b/>
          <w:bCs/>
          <w:color w:val="auto"/>
        </w:rPr>
      </w:pPr>
      <w:r>
        <w:rPr>
          <w:b/>
          <w:bCs/>
          <w:color w:val="auto"/>
        </w:rPr>
        <w:t>Detalle: (</w:t>
      </w:r>
      <w:proofErr w:type="spellStart"/>
      <w:r w:rsidRPr="0035375E">
        <w:rPr>
          <w:b/>
          <w:bCs/>
          <w:color w:val="auto"/>
          <w:highlight w:val="lightGray"/>
        </w:rPr>
        <w:t>CódigoProceso</w:t>
      </w:r>
      <w:proofErr w:type="spellEnd"/>
      <w:r w:rsidR="00BD2194">
        <w:rPr>
          <w:b/>
          <w:bCs/>
          <w:color w:val="auto"/>
        </w:rPr>
        <w:t xml:space="preserve"> (FK)</w:t>
      </w:r>
      <w:r>
        <w:rPr>
          <w:b/>
          <w:bCs/>
          <w:color w:val="auto"/>
        </w:rPr>
        <w:t xml:space="preserve">, </w:t>
      </w:r>
      <w:r w:rsidR="00CE5521">
        <w:rPr>
          <w:b/>
          <w:bCs/>
          <w:color w:val="auto"/>
        </w:rPr>
        <w:t>ID Revisión</w:t>
      </w:r>
      <w:r w:rsidR="00BD2194">
        <w:rPr>
          <w:b/>
          <w:bCs/>
          <w:color w:val="auto"/>
        </w:rPr>
        <w:t xml:space="preserve"> (FK))</w:t>
      </w:r>
    </w:p>
    <w:p w14:paraId="61D9CF52" w14:textId="23FBCA3C" w:rsidR="009D62E4" w:rsidRDefault="0035375E" w:rsidP="006D0A66">
      <w:pPr>
        <w:pStyle w:val="Prrafodelista"/>
        <w:ind w:left="0"/>
        <w:rPr>
          <w:b/>
          <w:bCs/>
          <w:color w:val="auto"/>
        </w:rPr>
      </w:pPr>
      <w:r>
        <w:rPr>
          <w:b/>
          <w:bCs/>
          <w:noProof/>
          <w:color w:val="auto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D8A1B98" wp14:editId="374C96E1">
                <wp:simplePos x="0" y="0"/>
                <wp:positionH relativeFrom="column">
                  <wp:posOffset>1136015</wp:posOffset>
                </wp:positionH>
                <wp:positionV relativeFrom="paragraph">
                  <wp:posOffset>18415</wp:posOffset>
                </wp:positionV>
                <wp:extent cx="638175" cy="161925"/>
                <wp:effectExtent l="38100" t="0" r="28575" b="66675"/>
                <wp:wrapNone/>
                <wp:docPr id="12" name="Conector recto de fl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161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ABC594" id="Conector recto de flecha 12" o:spid="_x0000_s1026" type="#_x0000_t32" style="position:absolute;margin-left:89.45pt;margin-top:1.45pt;width:50.25pt;height:12.75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" strokecolor="#0097ae [3044]">
                <v:stroke endarrow="block"/>
              </v:shape>
            </w:pict>
          </mc:Fallback>
        </mc:AlternateContent>
      </w:r>
    </w:p>
    <w:p w14:paraId="56ECADD1" w14:textId="2B5EF505" w:rsidR="009D62E4" w:rsidRDefault="009D62E4" w:rsidP="006D0A66">
      <w:pPr>
        <w:pStyle w:val="Prrafodelista"/>
        <w:ind w:left="0"/>
        <w:rPr>
          <w:b/>
          <w:bCs/>
          <w:color w:val="auto"/>
        </w:rPr>
      </w:pPr>
      <w:r>
        <w:rPr>
          <w:b/>
          <w:bCs/>
          <w:color w:val="auto"/>
        </w:rPr>
        <w:t>Revisión: (</w:t>
      </w:r>
      <w:r w:rsidR="00CE5521">
        <w:rPr>
          <w:b/>
          <w:bCs/>
          <w:color w:val="auto"/>
        </w:rPr>
        <w:t>ID Revisión</w:t>
      </w:r>
      <w:r w:rsidR="00BD2194">
        <w:rPr>
          <w:b/>
          <w:bCs/>
          <w:color w:val="auto"/>
        </w:rPr>
        <w:t xml:space="preserve"> (PK)</w:t>
      </w:r>
      <w:r>
        <w:rPr>
          <w:b/>
          <w:bCs/>
          <w:color w:val="auto"/>
        </w:rPr>
        <w:t xml:space="preserve">, </w:t>
      </w:r>
      <w:r w:rsidR="00CE5521">
        <w:rPr>
          <w:b/>
          <w:bCs/>
          <w:color w:val="auto"/>
        </w:rPr>
        <w:t>Nombre Revisión</w:t>
      </w:r>
      <w:r>
        <w:rPr>
          <w:b/>
          <w:bCs/>
          <w:color w:val="auto"/>
        </w:rPr>
        <w:t>)</w:t>
      </w:r>
    </w:p>
    <w:p w14:paraId="0BE0346A" w14:textId="77777777" w:rsidR="006D0A66" w:rsidRDefault="006D0A66" w:rsidP="000944EF">
      <w:pPr>
        <w:rPr>
          <w:b/>
          <w:bCs/>
          <w:color w:val="auto"/>
        </w:rPr>
      </w:pPr>
    </w:p>
    <w:p w14:paraId="365FABED" w14:textId="5D703F23" w:rsidR="0012156D" w:rsidRDefault="0012156D" w:rsidP="003D1354">
      <w:pPr>
        <w:pStyle w:val="Prrafodelista"/>
        <w:numPr>
          <w:ilvl w:val="0"/>
          <w:numId w:val="8"/>
        </w:numPr>
        <w:rPr>
          <w:b/>
          <w:bCs/>
          <w:color w:val="auto"/>
        </w:rPr>
      </w:pPr>
      <w:r w:rsidRPr="003D1354">
        <w:rPr>
          <w:b/>
          <w:bCs/>
          <w:color w:val="auto"/>
        </w:rPr>
        <w:t>Conclusiones</w:t>
      </w:r>
      <w:r w:rsidR="003D1354" w:rsidRPr="003D1354">
        <w:rPr>
          <w:b/>
          <w:bCs/>
          <w:color w:val="auto"/>
        </w:rPr>
        <w:t>:</w:t>
      </w:r>
    </w:p>
    <w:p w14:paraId="0740FF57" w14:textId="0BFC6BBA" w:rsidR="0060233D" w:rsidRDefault="005E0B88" w:rsidP="002F1990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color w:val="auto"/>
        </w:rPr>
      </w:pPr>
      <w:r w:rsidRPr="00512BA3">
        <w:rPr>
          <w:rFonts w:ascii="Arial" w:hAnsi="Arial" w:cs="Arial"/>
          <w:color w:val="auto"/>
        </w:rPr>
        <w:t>Máxima Cardinalidad se coloca el externo máximo de 2 entidades que se relacionan, pe: (</w:t>
      </w:r>
      <w:r w:rsidR="0060233D" w:rsidRPr="00512BA3">
        <w:rPr>
          <w:rFonts w:ascii="Arial" w:hAnsi="Arial" w:cs="Arial"/>
          <w:color w:val="auto"/>
        </w:rPr>
        <w:t>N:1</w:t>
      </w:r>
      <w:r w:rsidRPr="00512BA3">
        <w:rPr>
          <w:rFonts w:ascii="Arial" w:hAnsi="Arial" w:cs="Arial"/>
          <w:color w:val="auto"/>
        </w:rPr>
        <w:t>) en la relación</w:t>
      </w:r>
      <w:r w:rsidR="0060233D" w:rsidRPr="00512BA3">
        <w:rPr>
          <w:rFonts w:ascii="Arial" w:hAnsi="Arial" w:cs="Arial"/>
          <w:color w:val="auto"/>
        </w:rPr>
        <w:t xml:space="preserve"> Automóvil-Cliente</w:t>
      </w:r>
      <w:r w:rsidRPr="00512BA3">
        <w:rPr>
          <w:rFonts w:ascii="Arial" w:hAnsi="Arial" w:cs="Arial"/>
          <w:color w:val="auto"/>
        </w:rPr>
        <w:t xml:space="preserve">, (N: </w:t>
      </w:r>
      <w:r w:rsidR="0060233D" w:rsidRPr="00512BA3">
        <w:rPr>
          <w:rFonts w:ascii="Arial" w:hAnsi="Arial" w:cs="Arial"/>
          <w:color w:val="auto"/>
        </w:rPr>
        <w:t>M</w:t>
      </w:r>
      <w:r w:rsidRPr="00512BA3">
        <w:rPr>
          <w:rFonts w:ascii="Arial" w:hAnsi="Arial" w:cs="Arial"/>
          <w:color w:val="auto"/>
        </w:rPr>
        <w:t>) par</w:t>
      </w:r>
      <w:r w:rsidR="0060233D" w:rsidRPr="00512BA3">
        <w:rPr>
          <w:rFonts w:ascii="Arial" w:hAnsi="Arial" w:cs="Arial"/>
          <w:color w:val="auto"/>
        </w:rPr>
        <w:t>a Automóvil-Revisión.</w:t>
      </w:r>
    </w:p>
    <w:p w14:paraId="6DBD7065" w14:textId="77777777" w:rsidR="00512BA3" w:rsidRPr="00512BA3" w:rsidRDefault="00512BA3" w:rsidP="00512BA3">
      <w:pPr>
        <w:pStyle w:val="Prrafodelista"/>
        <w:jc w:val="both"/>
        <w:rPr>
          <w:rFonts w:ascii="Arial" w:hAnsi="Arial" w:cs="Arial"/>
          <w:color w:val="auto"/>
        </w:rPr>
      </w:pPr>
    </w:p>
    <w:p w14:paraId="2735C791" w14:textId="178DCAE1" w:rsidR="004A6339" w:rsidRDefault="005E0B88" w:rsidP="00E6742A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color w:val="auto"/>
        </w:rPr>
      </w:pPr>
      <w:r w:rsidRPr="005E0B88">
        <w:rPr>
          <w:rFonts w:ascii="Arial" w:hAnsi="Arial" w:cs="Arial"/>
          <w:color w:val="auto"/>
        </w:rPr>
        <w:t>Cuando tenemos una relación de cardinalidad como la relación de 1:N</w:t>
      </w:r>
      <w:r>
        <w:rPr>
          <w:rFonts w:ascii="Arial" w:hAnsi="Arial" w:cs="Arial"/>
          <w:color w:val="auto"/>
        </w:rPr>
        <w:t xml:space="preserve"> o N:1 tenemos que considerar el atributo principal de la entidad mínima y se duplica como atributo en la otra entidad</w:t>
      </w:r>
      <w:r w:rsidR="003646E1">
        <w:rPr>
          <w:rFonts w:ascii="Arial" w:hAnsi="Arial" w:cs="Arial"/>
          <w:color w:val="auto"/>
        </w:rPr>
        <w:t xml:space="preserve"> máxima</w:t>
      </w:r>
      <w:r>
        <w:rPr>
          <w:rFonts w:ascii="Arial" w:hAnsi="Arial" w:cs="Arial"/>
          <w:color w:val="auto"/>
        </w:rPr>
        <w:t>, por ejemplo, en la relación (</w:t>
      </w:r>
      <w:r w:rsidR="004A6339">
        <w:rPr>
          <w:rFonts w:ascii="Arial" w:hAnsi="Arial" w:cs="Arial"/>
          <w:color w:val="auto"/>
        </w:rPr>
        <w:t>N:1</w:t>
      </w:r>
      <w:r>
        <w:rPr>
          <w:rFonts w:ascii="Arial" w:hAnsi="Arial" w:cs="Arial"/>
          <w:color w:val="auto"/>
        </w:rPr>
        <w:t xml:space="preserve">) en la relación </w:t>
      </w:r>
      <w:r w:rsidR="004A6339">
        <w:rPr>
          <w:rFonts w:ascii="Arial" w:hAnsi="Arial" w:cs="Arial"/>
          <w:color w:val="auto"/>
        </w:rPr>
        <w:t>Automóvil-Cliente</w:t>
      </w:r>
      <w:r>
        <w:rPr>
          <w:rFonts w:ascii="Arial" w:hAnsi="Arial" w:cs="Arial"/>
          <w:color w:val="auto"/>
        </w:rPr>
        <w:t>. Ver video.</w:t>
      </w:r>
    </w:p>
    <w:p w14:paraId="434EF160" w14:textId="77777777" w:rsidR="00512BA3" w:rsidRPr="00512BA3" w:rsidRDefault="00512BA3" w:rsidP="00512BA3">
      <w:pPr>
        <w:pStyle w:val="Prrafodelista"/>
        <w:rPr>
          <w:rFonts w:ascii="Arial" w:hAnsi="Arial" w:cs="Arial"/>
          <w:color w:val="auto"/>
        </w:rPr>
      </w:pPr>
    </w:p>
    <w:p w14:paraId="35ACDAB4" w14:textId="77777777" w:rsidR="00512BA3" w:rsidRDefault="00512BA3" w:rsidP="00512BA3">
      <w:pPr>
        <w:pStyle w:val="Prrafodelista"/>
        <w:jc w:val="both"/>
        <w:rPr>
          <w:rFonts w:ascii="Arial" w:hAnsi="Arial" w:cs="Arial"/>
          <w:color w:val="auto"/>
        </w:rPr>
      </w:pPr>
    </w:p>
    <w:p w14:paraId="004BAB64" w14:textId="2BB8ACBC" w:rsidR="004A6339" w:rsidRPr="004A6339" w:rsidRDefault="003646E1" w:rsidP="004A6339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lastRenderedPageBreak/>
        <w:t xml:space="preserve">Se denomina atributo foráneo porque se trae de otra entidad, y se pasa como un atributo secundario. </w:t>
      </w:r>
    </w:p>
    <w:p w14:paraId="71FDCFBD" w14:textId="3A5D5B74" w:rsidR="007F6D86" w:rsidRDefault="007F6D86" w:rsidP="00E6742A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Cuando tenemos la relación de (N:</w:t>
      </w:r>
      <w:r w:rsidR="004A6339">
        <w:rPr>
          <w:rFonts w:ascii="Arial" w:hAnsi="Arial" w:cs="Arial"/>
          <w:color w:val="auto"/>
        </w:rPr>
        <w:t>M</w:t>
      </w:r>
      <w:r>
        <w:rPr>
          <w:rFonts w:ascii="Arial" w:hAnsi="Arial" w:cs="Arial"/>
          <w:color w:val="auto"/>
        </w:rPr>
        <w:t>), se considera el atributo principal de cada entidad en la relación y se colocan en la</w:t>
      </w:r>
      <w:r w:rsidR="004A6339">
        <w:rPr>
          <w:rFonts w:ascii="Arial" w:hAnsi="Arial" w:cs="Arial"/>
          <w:color w:val="auto"/>
        </w:rPr>
        <w:t xml:space="preserve"> nueva entidad como atributos. </w:t>
      </w:r>
      <w:r>
        <w:rPr>
          <w:rFonts w:ascii="Arial" w:hAnsi="Arial" w:cs="Arial"/>
          <w:color w:val="auto"/>
        </w:rPr>
        <w:t xml:space="preserve">Estos atributos pasarán a ser atributos foráneos secundarios. </w:t>
      </w:r>
    </w:p>
    <w:p w14:paraId="2A8A4BBB" w14:textId="3642BA38" w:rsidR="004B226C" w:rsidRDefault="004B226C" w:rsidP="00E6742A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La relación proceso pasa a ser una nueva entidad con sus atributos, habiendo una nueva relación entre proceso y Revisión denominada Detalle (proceso-revisión).</w:t>
      </w:r>
    </w:p>
    <w:p w14:paraId="38EEC3E5" w14:textId="3DDC02CC" w:rsidR="004F2781" w:rsidRPr="005E0B88" w:rsidRDefault="004F2781" w:rsidP="00E6742A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 xml:space="preserve">El diagrama que se realizó se podría considerar como una base para poder desarrollar diferentes tipos y dependiendo de la necesidad y actividades de las empresas que nos permitan validar si las relaciones son viables o se pueden modificar según evaluación. </w:t>
      </w:r>
    </w:p>
    <w:p w14:paraId="2126BA28" w14:textId="77777777" w:rsidR="003D1354" w:rsidRPr="003D1354" w:rsidRDefault="003D1354" w:rsidP="003D1354">
      <w:pPr>
        <w:rPr>
          <w:b/>
          <w:bCs/>
          <w:color w:val="auto"/>
        </w:rPr>
      </w:pPr>
    </w:p>
    <w:p w14:paraId="00F5EAB0" w14:textId="22D11D53" w:rsidR="0012156D" w:rsidRPr="004F2A47" w:rsidRDefault="0012156D" w:rsidP="004F2A47">
      <w:pPr>
        <w:pStyle w:val="Prrafodelista"/>
        <w:numPr>
          <w:ilvl w:val="0"/>
          <w:numId w:val="8"/>
        </w:numPr>
        <w:rPr>
          <w:b/>
          <w:bCs/>
          <w:color w:val="auto"/>
        </w:rPr>
      </w:pPr>
      <w:r w:rsidRPr="004F2A47">
        <w:rPr>
          <w:b/>
          <w:bCs/>
          <w:color w:val="auto"/>
        </w:rPr>
        <w:t>Recomendaciones</w:t>
      </w:r>
      <w:r w:rsidR="004F2A47" w:rsidRPr="004F2A47">
        <w:rPr>
          <w:b/>
          <w:bCs/>
          <w:color w:val="auto"/>
        </w:rPr>
        <w:t>:</w:t>
      </w:r>
    </w:p>
    <w:p w14:paraId="2AF5A5EE" w14:textId="77777777" w:rsidR="004F2A47" w:rsidRDefault="004F2A47" w:rsidP="004F2A47">
      <w:pPr>
        <w:pStyle w:val="Prrafodelista"/>
        <w:numPr>
          <w:ilvl w:val="0"/>
          <w:numId w:val="10"/>
        </w:numPr>
        <w:rPr>
          <w:rFonts w:ascii="Arial" w:hAnsi="Arial" w:cs="Arial"/>
          <w:color w:val="auto"/>
        </w:rPr>
      </w:pPr>
      <w:r w:rsidRPr="004F2A47">
        <w:rPr>
          <w:rFonts w:ascii="Arial" w:hAnsi="Arial" w:cs="Arial"/>
          <w:color w:val="auto"/>
        </w:rPr>
        <w:t>Reconocer los atributos principales y secundarios</w:t>
      </w:r>
      <w:r>
        <w:rPr>
          <w:rFonts w:ascii="Arial" w:hAnsi="Arial" w:cs="Arial"/>
          <w:color w:val="auto"/>
        </w:rPr>
        <w:t>.</w:t>
      </w:r>
    </w:p>
    <w:p w14:paraId="2EB9A3E4" w14:textId="13F14BCD" w:rsidR="004F2A47" w:rsidRPr="004F2A47" w:rsidRDefault="004F2A47" w:rsidP="004F2A47">
      <w:pPr>
        <w:pStyle w:val="Prrafodelista"/>
        <w:numPr>
          <w:ilvl w:val="0"/>
          <w:numId w:val="10"/>
        </w:numPr>
        <w:rPr>
          <w:rFonts w:ascii="Arial" w:hAnsi="Arial" w:cs="Arial"/>
          <w:color w:val="auto"/>
        </w:rPr>
      </w:pPr>
      <w:r w:rsidRPr="004F2A47">
        <w:rPr>
          <w:rFonts w:ascii="Arial" w:hAnsi="Arial" w:cs="Arial"/>
          <w:color w:val="auto"/>
        </w:rPr>
        <w:t>Debemos leer el texto o enunciado con sumo cuidado analizando las palabras claves, conectores</w:t>
      </w:r>
      <w:r>
        <w:rPr>
          <w:rFonts w:ascii="Arial" w:hAnsi="Arial" w:cs="Arial"/>
          <w:color w:val="auto"/>
        </w:rPr>
        <w:t xml:space="preserve"> entre otros</w:t>
      </w:r>
      <w:r w:rsidRPr="004F2A47">
        <w:rPr>
          <w:rFonts w:ascii="Arial" w:hAnsi="Arial" w:cs="Arial"/>
          <w:color w:val="auto"/>
        </w:rPr>
        <w:t xml:space="preserve"> que nos permitan hacer un buen diagrama.</w:t>
      </w:r>
    </w:p>
    <w:p w14:paraId="7A31F3DB" w14:textId="26C16E6D" w:rsidR="004F2A47" w:rsidRDefault="004F2A47" w:rsidP="004F2A47">
      <w:pPr>
        <w:pStyle w:val="Prrafodelista"/>
        <w:numPr>
          <w:ilvl w:val="0"/>
          <w:numId w:val="10"/>
        </w:numPr>
        <w:rPr>
          <w:rFonts w:ascii="Arial" w:hAnsi="Arial" w:cs="Arial"/>
          <w:color w:val="auto"/>
        </w:rPr>
      </w:pPr>
      <w:r w:rsidRPr="004F2A47">
        <w:rPr>
          <w:rFonts w:ascii="Arial" w:hAnsi="Arial" w:cs="Arial"/>
          <w:color w:val="auto"/>
        </w:rPr>
        <w:t xml:space="preserve">Conocer sobre los teoremas o principios de las relaciones 1:1, 1: </w:t>
      </w:r>
      <w:r w:rsidR="009C4626">
        <w:rPr>
          <w:rFonts w:ascii="Arial" w:hAnsi="Arial" w:cs="Arial"/>
          <w:color w:val="auto"/>
        </w:rPr>
        <w:t>N</w:t>
      </w:r>
      <w:r w:rsidRPr="004F2A47">
        <w:rPr>
          <w:rFonts w:ascii="Arial" w:hAnsi="Arial" w:cs="Arial"/>
          <w:color w:val="auto"/>
        </w:rPr>
        <w:t xml:space="preserve">; </w:t>
      </w:r>
      <w:r w:rsidR="009C4626">
        <w:rPr>
          <w:rFonts w:ascii="Arial" w:hAnsi="Arial" w:cs="Arial"/>
          <w:color w:val="auto"/>
        </w:rPr>
        <w:t>N</w:t>
      </w:r>
      <w:r w:rsidRPr="004F2A47">
        <w:rPr>
          <w:rFonts w:ascii="Arial" w:hAnsi="Arial" w:cs="Arial"/>
          <w:color w:val="auto"/>
        </w:rPr>
        <w:t xml:space="preserve">:1, </w:t>
      </w:r>
      <w:r w:rsidR="009C4626">
        <w:rPr>
          <w:rFonts w:ascii="Arial" w:hAnsi="Arial" w:cs="Arial"/>
          <w:color w:val="auto"/>
        </w:rPr>
        <w:t>N</w:t>
      </w:r>
      <w:r w:rsidRPr="004F2A47">
        <w:rPr>
          <w:rFonts w:ascii="Arial" w:hAnsi="Arial" w:cs="Arial"/>
          <w:color w:val="auto"/>
        </w:rPr>
        <w:t xml:space="preserve">: </w:t>
      </w:r>
      <w:r w:rsidR="009C4626">
        <w:rPr>
          <w:rFonts w:ascii="Arial" w:hAnsi="Arial" w:cs="Arial"/>
          <w:color w:val="auto"/>
        </w:rPr>
        <w:t>M</w:t>
      </w:r>
      <w:r w:rsidRPr="004F2A47">
        <w:rPr>
          <w:rFonts w:ascii="Arial" w:hAnsi="Arial" w:cs="Arial"/>
          <w:color w:val="auto"/>
        </w:rPr>
        <w:t xml:space="preserve"> para poder realizar una buena interrelación de las entidades y las relaciones</w:t>
      </w:r>
      <w:r>
        <w:rPr>
          <w:rFonts w:ascii="Arial" w:hAnsi="Arial" w:cs="Arial"/>
          <w:color w:val="auto"/>
        </w:rPr>
        <w:t xml:space="preserve"> entre los atributos.</w:t>
      </w:r>
    </w:p>
    <w:p w14:paraId="65B618C6" w14:textId="4E7405E5" w:rsidR="00C41419" w:rsidRPr="004F2A47" w:rsidRDefault="00C41419" w:rsidP="004F2A47">
      <w:pPr>
        <w:pStyle w:val="Prrafodelista"/>
        <w:numPr>
          <w:ilvl w:val="0"/>
          <w:numId w:val="10"/>
        </w:numPr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 xml:space="preserve">Tratar de analizar los posibles casos y situaciones que puedan tener las relaciones entra las tablas. </w:t>
      </w:r>
    </w:p>
    <w:p w14:paraId="50359C6E" w14:textId="27AA4644" w:rsidR="004F2A47" w:rsidRPr="004F2A47" w:rsidRDefault="004F2A47" w:rsidP="004F2A47">
      <w:pPr>
        <w:pStyle w:val="Prrafodelista"/>
        <w:ind w:left="1440"/>
        <w:rPr>
          <w:b/>
          <w:bCs/>
          <w:color w:val="auto"/>
        </w:rPr>
      </w:pPr>
    </w:p>
    <w:sectPr w:rsidR="004F2A47" w:rsidRPr="004F2A47" w:rsidSect="00502B52">
      <w:footerReference w:type="default" r:id="rId12"/>
      <w:pgSz w:w="12240" w:h="15840" w:code="1"/>
      <w:pgMar w:top="1836" w:right="1751" w:bottom="765" w:left="1751" w:header="709" w:footer="70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5ED3FE" w14:textId="77777777" w:rsidR="006E53D2" w:rsidRDefault="006E53D2">
      <w:pPr>
        <w:spacing w:before="0" w:after="0" w:line="240" w:lineRule="auto"/>
      </w:pPr>
      <w:r>
        <w:separator/>
      </w:r>
    </w:p>
  </w:endnote>
  <w:endnote w:type="continuationSeparator" w:id="0">
    <w:p w14:paraId="704F092B" w14:textId="77777777" w:rsidR="006E53D2" w:rsidRDefault="006E53D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Browallia New">
    <w:charset w:val="DE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2C6F74" w14:textId="77777777" w:rsidR="00C24251" w:rsidRPr="00CF40D8" w:rsidRDefault="00C24251">
    <w:pPr>
      <w:pStyle w:val="Piedepgina"/>
    </w:pPr>
    <w:r w:rsidRPr="00CF40D8">
      <w:t xml:space="preserve">Página </w:t>
    </w:r>
    <w:r w:rsidRPr="00CF40D8">
      <w:fldChar w:fldCharType="begin"/>
    </w:r>
    <w:r w:rsidRPr="00CF40D8">
      <w:instrText>PAGE  \* Arabic  \* MERGEFORMAT</w:instrText>
    </w:r>
    <w:r w:rsidRPr="00CF40D8">
      <w:fldChar w:fldCharType="separate"/>
    </w:r>
    <w:r w:rsidR="008A2161">
      <w:rPr>
        <w:noProof/>
      </w:rPr>
      <w:t>1</w:t>
    </w:r>
    <w:r w:rsidRPr="00CF40D8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20DAF8" w14:textId="77777777" w:rsidR="006E53D2" w:rsidRDefault="006E53D2">
      <w:pPr>
        <w:spacing w:before="0" w:after="0" w:line="240" w:lineRule="auto"/>
      </w:pPr>
      <w:r>
        <w:separator/>
      </w:r>
    </w:p>
  </w:footnote>
  <w:footnote w:type="continuationSeparator" w:id="0">
    <w:p w14:paraId="041FAEBC" w14:textId="77777777" w:rsidR="006E53D2" w:rsidRDefault="006E53D2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B87E3E76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206D1A0"/>
    <w:lvl w:ilvl="0">
      <w:start w:val="1"/>
      <w:numFmt w:val="bullet"/>
      <w:pStyle w:val="Listaconvieta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2" w15:restartNumberingAfterBreak="0">
    <w:nsid w:val="4A846FE0"/>
    <w:multiLevelType w:val="multilevel"/>
    <w:tmpl w:val="C928A5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55A85197"/>
    <w:multiLevelType w:val="hybridMultilevel"/>
    <w:tmpl w:val="C76E84E2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B6D3F02"/>
    <w:multiLevelType w:val="hybridMultilevel"/>
    <w:tmpl w:val="FCD8A8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076F98"/>
    <w:multiLevelType w:val="hybridMultilevel"/>
    <w:tmpl w:val="7376D6B0"/>
    <w:lvl w:ilvl="0" w:tplc="69DCAA72">
      <w:start w:val="1"/>
      <w:numFmt w:val="bullet"/>
      <w:lvlText w:val="-"/>
      <w:lvlJc w:val="left"/>
      <w:pPr>
        <w:ind w:left="720" w:hanging="360"/>
      </w:pPr>
      <w:rPr>
        <w:rFonts w:ascii="Constantia" w:eastAsiaTheme="minorHAnsi" w:hAnsi="Constanti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3041E4"/>
    <w:multiLevelType w:val="hybridMultilevel"/>
    <w:tmpl w:val="B7B63BE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1"/>
  </w:num>
  <w:num w:numId="6">
    <w:abstractNumId w:val="0"/>
  </w:num>
  <w:num w:numId="7">
    <w:abstractNumId w:val="4"/>
  </w:num>
  <w:num w:numId="8">
    <w:abstractNumId w:val="2"/>
  </w:num>
  <w:num w:numId="9">
    <w:abstractNumId w:val="5"/>
  </w:num>
  <w:num w:numId="10">
    <w:abstractNumId w:val="3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9D8"/>
    <w:rsid w:val="0002066E"/>
    <w:rsid w:val="000365D2"/>
    <w:rsid w:val="00061FDA"/>
    <w:rsid w:val="00062F8F"/>
    <w:rsid w:val="00093566"/>
    <w:rsid w:val="000944EF"/>
    <w:rsid w:val="000A700E"/>
    <w:rsid w:val="000D0B40"/>
    <w:rsid w:val="0012156D"/>
    <w:rsid w:val="00162E13"/>
    <w:rsid w:val="001A0FBC"/>
    <w:rsid w:val="001C6FA3"/>
    <w:rsid w:val="00210D08"/>
    <w:rsid w:val="00246E4E"/>
    <w:rsid w:val="00271013"/>
    <w:rsid w:val="0029331C"/>
    <w:rsid w:val="002B007A"/>
    <w:rsid w:val="002D0521"/>
    <w:rsid w:val="00315DF0"/>
    <w:rsid w:val="00337103"/>
    <w:rsid w:val="00340910"/>
    <w:rsid w:val="0035375E"/>
    <w:rsid w:val="003646E1"/>
    <w:rsid w:val="003D1354"/>
    <w:rsid w:val="003D40F9"/>
    <w:rsid w:val="004241E5"/>
    <w:rsid w:val="00445B85"/>
    <w:rsid w:val="004A6339"/>
    <w:rsid w:val="004B226C"/>
    <w:rsid w:val="004C7BC9"/>
    <w:rsid w:val="004D4EB8"/>
    <w:rsid w:val="004E1D6D"/>
    <w:rsid w:val="004F2781"/>
    <w:rsid w:val="004F2A47"/>
    <w:rsid w:val="00502B52"/>
    <w:rsid w:val="00512BA3"/>
    <w:rsid w:val="0052431A"/>
    <w:rsid w:val="00531C6F"/>
    <w:rsid w:val="005350B4"/>
    <w:rsid w:val="00535F0C"/>
    <w:rsid w:val="00554681"/>
    <w:rsid w:val="005E0B88"/>
    <w:rsid w:val="005E1930"/>
    <w:rsid w:val="005E704C"/>
    <w:rsid w:val="0060233D"/>
    <w:rsid w:val="00650176"/>
    <w:rsid w:val="00652A01"/>
    <w:rsid w:val="00674C6A"/>
    <w:rsid w:val="006D0A66"/>
    <w:rsid w:val="006E53D2"/>
    <w:rsid w:val="006F6D69"/>
    <w:rsid w:val="0076466F"/>
    <w:rsid w:val="00773D3C"/>
    <w:rsid w:val="007A6559"/>
    <w:rsid w:val="007D39D8"/>
    <w:rsid w:val="007E2A09"/>
    <w:rsid w:val="007F6D86"/>
    <w:rsid w:val="00806A60"/>
    <w:rsid w:val="00822419"/>
    <w:rsid w:val="00825DDD"/>
    <w:rsid w:val="00852D90"/>
    <w:rsid w:val="008710BB"/>
    <w:rsid w:val="0087552D"/>
    <w:rsid w:val="0088734C"/>
    <w:rsid w:val="008A2161"/>
    <w:rsid w:val="008D4AB4"/>
    <w:rsid w:val="009003EE"/>
    <w:rsid w:val="00975425"/>
    <w:rsid w:val="0099638C"/>
    <w:rsid w:val="009C4626"/>
    <w:rsid w:val="009D2D39"/>
    <w:rsid w:val="009D62E4"/>
    <w:rsid w:val="009F48DB"/>
    <w:rsid w:val="00A13C76"/>
    <w:rsid w:val="00A74451"/>
    <w:rsid w:val="00AE2336"/>
    <w:rsid w:val="00AE339C"/>
    <w:rsid w:val="00B92E76"/>
    <w:rsid w:val="00BB1960"/>
    <w:rsid w:val="00BD2194"/>
    <w:rsid w:val="00BD3258"/>
    <w:rsid w:val="00BD55F6"/>
    <w:rsid w:val="00C2009F"/>
    <w:rsid w:val="00C24251"/>
    <w:rsid w:val="00C41419"/>
    <w:rsid w:val="00CB02A0"/>
    <w:rsid w:val="00CD536B"/>
    <w:rsid w:val="00CD7BDC"/>
    <w:rsid w:val="00CE5521"/>
    <w:rsid w:val="00CF40D8"/>
    <w:rsid w:val="00DC083A"/>
    <w:rsid w:val="00DD55D9"/>
    <w:rsid w:val="00DF14A1"/>
    <w:rsid w:val="00E6742A"/>
    <w:rsid w:val="00EA3D45"/>
    <w:rsid w:val="00EF03D2"/>
    <w:rsid w:val="00F47D82"/>
    <w:rsid w:val="00F61A84"/>
    <w:rsid w:val="00F82CD7"/>
    <w:rsid w:val="00FB7E57"/>
    <w:rsid w:val="00FD5B97"/>
    <w:rsid w:val="00FF2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1F359094"/>
  <w15:docId w15:val="{30EDD31A-1D53-4952-928A-9AB5F6DB9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lang w:val="es-ES" w:eastAsia="es-E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3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7D82"/>
    <w:pPr>
      <w:spacing w:after="160"/>
    </w:pPr>
  </w:style>
  <w:style w:type="paragraph" w:styleId="Ttulo1">
    <w:name w:val="heading 1"/>
    <w:basedOn w:val="Normal"/>
    <w:next w:val="Normal"/>
    <w:link w:val="Ttulo1Car"/>
    <w:uiPriority w:val="1"/>
    <w:qFormat/>
    <w:rsid w:val="00C24251"/>
    <w:pPr>
      <w:keepNext/>
      <w:keepLines/>
      <w:spacing w:before="360" w:after="60"/>
      <w:outlineLvl w:val="0"/>
    </w:pPr>
    <w:rPr>
      <w:rFonts w:asciiTheme="majorHAnsi" w:eastAsiaTheme="majorEastAsia" w:hAnsiTheme="majorHAnsi" w:cstheme="majorBidi"/>
      <w:color w:val="00A0B8" w:themeColor="accent1"/>
      <w:sz w:val="30"/>
    </w:rPr>
  </w:style>
  <w:style w:type="paragraph" w:styleId="Ttulo2">
    <w:name w:val="heading 2"/>
    <w:basedOn w:val="Normal"/>
    <w:next w:val="Normal"/>
    <w:link w:val="Ttulo2Car"/>
    <w:uiPriority w:val="1"/>
    <w:unhideWhenUsed/>
    <w:qFormat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00A0B8" w:themeColor="accent1"/>
      <w:sz w:val="22"/>
    </w:rPr>
  </w:style>
  <w:style w:type="paragraph" w:styleId="Ttulo3">
    <w:name w:val="heading 3"/>
    <w:basedOn w:val="Normal"/>
    <w:next w:val="Normal"/>
    <w:link w:val="Ttulo3Car"/>
    <w:uiPriority w:val="1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00A0B8" w:themeColor="accent1"/>
      <w:sz w:val="2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A0B8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05C" w:themeColor="accent1" w:themeShade="8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Sombreadoclaro">
    <w:name w:val="Light Shading"/>
    <w:basedOn w:val="Tabla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Informacindecontacto">
    <w:name w:val="Información de contacto"/>
    <w:basedOn w:val="Normal"/>
    <w:uiPriority w:val="99"/>
    <w:qFormat/>
    <w:pPr>
      <w:spacing w:before="0" w:after="0"/>
      <w:jc w:val="center"/>
    </w:pPr>
  </w:style>
  <w:style w:type="character" w:customStyle="1" w:styleId="Ttulo1Car">
    <w:name w:val="Título 1 Car"/>
    <w:basedOn w:val="Fuentedeprrafopredeter"/>
    <w:link w:val="Ttulo1"/>
    <w:uiPriority w:val="1"/>
    <w:rsid w:val="00C24251"/>
    <w:rPr>
      <w:rFonts w:asciiTheme="majorHAnsi" w:eastAsiaTheme="majorEastAsia" w:hAnsiTheme="majorHAnsi" w:cstheme="majorBidi"/>
      <w:color w:val="00A0B8" w:themeColor="accent1"/>
      <w:sz w:val="30"/>
    </w:rPr>
  </w:style>
  <w:style w:type="character" w:customStyle="1" w:styleId="Ttulo2Car">
    <w:name w:val="Título 2 Car"/>
    <w:basedOn w:val="Fuentedeprrafopredeter"/>
    <w:link w:val="Ttulo2"/>
    <w:uiPriority w:val="1"/>
    <w:rPr>
      <w:rFonts w:asciiTheme="majorHAnsi" w:eastAsiaTheme="majorEastAsia" w:hAnsiTheme="majorHAnsi" w:cstheme="majorBidi"/>
      <w:caps/>
      <w:color w:val="00A0B8" w:themeColor="accent1"/>
      <w:sz w:val="22"/>
    </w:rPr>
  </w:style>
  <w:style w:type="character" w:customStyle="1" w:styleId="Ttulo3Car">
    <w:name w:val="Título 3 Car"/>
    <w:basedOn w:val="Fuentedeprrafopredeter"/>
    <w:link w:val="Ttulo3"/>
    <w:uiPriority w:val="1"/>
    <w:rPr>
      <w:rFonts w:asciiTheme="majorHAnsi" w:eastAsiaTheme="majorEastAsia" w:hAnsiTheme="majorHAnsi" w:cstheme="majorBidi"/>
      <w:color w:val="00A0B8" w:themeColor="accent1"/>
      <w:sz w:val="22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i/>
      <w:iCs/>
      <w:color w:val="00A0B8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Descripcin">
    <w:name w:val="caption"/>
    <w:basedOn w:val="Normal"/>
    <w:next w:val="Normal"/>
    <w:uiPriority w:val="10"/>
    <w:unhideWhenUsed/>
    <w:qFormat/>
    <w:pPr>
      <w:spacing w:before="200" w:after="120" w:line="240" w:lineRule="auto"/>
    </w:pPr>
    <w:rPr>
      <w:i/>
      <w:iCs/>
    </w:rPr>
  </w:style>
  <w:style w:type="paragraph" w:styleId="Listaconvietas">
    <w:name w:val="List Bullet"/>
    <w:basedOn w:val="Normal"/>
    <w:uiPriority w:val="1"/>
    <w:unhideWhenUsed/>
    <w:qFormat/>
    <w:rsid w:val="00C24251"/>
    <w:pPr>
      <w:numPr>
        <w:numId w:val="5"/>
      </w:numPr>
      <w:spacing w:after="120"/>
    </w:pPr>
  </w:style>
  <w:style w:type="paragraph" w:styleId="Listaconnmeros">
    <w:name w:val="List Number"/>
    <w:basedOn w:val="Normal"/>
    <w:uiPriority w:val="1"/>
    <w:unhideWhenUsed/>
    <w:qFormat/>
    <w:pPr>
      <w:numPr>
        <w:numId w:val="6"/>
      </w:numPr>
      <w:contextualSpacing/>
    </w:pPr>
  </w:style>
  <w:style w:type="paragraph" w:styleId="Ttulo">
    <w:name w:val="Title"/>
    <w:basedOn w:val="Normal"/>
    <w:next w:val="Normal"/>
    <w:link w:val="TtuloC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tulo">
    <w:name w:val="Subtitle"/>
    <w:basedOn w:val="Normal"/>
    <w:next w:val="Normal"/>
    <w:link w:val="SubttuloCa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asciiTheme="majorHAnsi" w:eastAsiaTheme="majorEastAsia" w:hAnsiTheme="majorHAnsi" w:cstheme="majorBidi"/>
      <w:caps/>
      <w:sz w:val="26"/>
    </w:rPr>
  </w:style>
  <w:style w:type="character" w:styleId="nfasis">
    <w:name w:val="Emphasis"/>
    <w:basedOn w:val="Fuentedeprrafopredeter"/>
    <w:uiPriority w:val="10"/>
    <w:unhideWhenUsed/>
    <w:qFormat/>
    <w:rPr>
      <w:i w:val="0"/>
      <w:iCs w:val="0"/>
      <w:color w:val="007789" w:themeColor="accent1" w:themeShade="BF"/>
    </w:rPr>
  </w:style>
  <w:style w:type="paragraph" w:styleId="Sinespaciado">
    <w:name w:val="No Spacing"/>
    <w:link w:val="SinespaciadoCa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SinespaciadoCar">
    <w:name w:val="Sin espaciado Car"/>
    <w:basedOn w:val="Fuentedeprrafopredeter"/>
    <w:link w:val="Sinespaciado"/>
    <w:uiPriority w:val="1"/>
    <w:rPr>
      <w:rFonts w:asciiTheme="minorHAnsi" w:eastAsiaTheme="minorEastAsia" w:hAnsiTheme="minorHAnsi" w:cstheme="minorBidi"/>
      <w:color w:val="auto"/>
    </w:rPr>
  </w:style>
  <w:style w:type="paragraph" w:styleId="Cita">
    <w:name w:val="Quote"/>
    <w:basedOn w:val="Normal"/>
    <w:next w:val="Normal"/>
    <w:link w:val="CitaCar"/>
    <w:uiPriority w:val="10"/>
    <w:unhideWhenUsed/>
    <w:qFormat/>
    <w:pPr>
      <w:spacing w:after="480"/>
      <w:jc w:val="center"/>
    </w:pPr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CitaCar">
    <w:name w:val="Cita Car"/>
    <w:basedOn w:val="Fuentedeprrafopredeter"/>
    <w:link w:val="Cita"/>
    <w:uiPriority w:val="10"/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TtuloTDC">
    <w:name w:val="TOC Heading"/>
    <w:basedOn w:val="Ttulo1"/>
    <w:next w:val="Normal"/>
    <w:uiPriority w:val="39"/>
    <w:unhideWhenUsed/>
    <w:qFormat/>
    <w:pPr>
      <w:spacing w:before="0"/>
      <w:outlineLvl w:val="9"/>
    </w:pPr>
  </w:style>
  <w:style w:type="paragraph" w:styleId="Piedepgina">
    <w:name w:val="footer"/>
    <w:basedOn w:val="Normal"/>
    <w:link w:val="PiedepginaCar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PiedepginaCar">
    <w:name w:val="Pie de página Car"/>
    <w:basedOn w:val="Fuentedeprrafopredeter"/>
    <w:link w:val="Piedepgina"/>
    <w:uiPriority w:val="99"/>
    <w:rPr>
      <w:caps/>
      <w:sz w:val="16"/>
    </w:rPr>
  </w:style>
  <w:style w:type="paragraph" w:styleId="TDC3">
    <w:name w:val="toc 3"/>
    <w:basedOn w:val="Normal"/>
    <w:next w:val="Normal"/>
    <w:autoRedefine/>
    <w:uiPriority w:val="39"/>
    <w:unhideWhenUsed/>
    <w:pPr>
      <w:spacing w:after="100"/>
      <w:ind w:left="400"/>
    </w:pPr>
    <w:rPr>
      <w:i/>
      <w:iCs/>
    </w:rPr>
  </w:style>
  <w:style w:type="character" w:styleId="Hipervnculo">
    <w:name w:val="Hyperlink"/>
    <w:basedOn w:val="Fuentedeprrafopredeter"/>
    <w:uiPriority w:val="99"/>
    <w:unhideWhenUsed/>
    <w:rPr>
      <w:color w:val="EB8803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</w:rPr>
  </w:style>
  <w:style w:type="paragraph" w:styleId="Bibliografa">
    <w:name w:val="Bibliography"/>
    <w:basedOn w:val="Normal"/>
    <w:next w:val="Normal"/>
    <w:uiPriority w:val="39"/>
    <w:unhideWhenUsed/>
  </w:style>
  <w:style w:type="paragraph" w:styleId="Encabezado">
    <w:name w:val="header"/>
    <w:basedOn w:val="Normal"/>
    <w:link w:val="EncabezadoCar"/>
    <w:uiPriority w:val="99"/>
    <w:unhideWhenUsed/>
    <w:pPr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Sangranormal">
    <w:name w:val="Normal Indent"/>
    <w:basedOn w:val="Normal"/>
    <w:uiPriority w:val="99"/>
    <w:unhideWhenUsed/>
    <w:pPr>
      <w:ind w:left="720"/>
    </w:p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table" w:customStyle="1" w:styleId="tabladeinformes">
    <w:name w:val="tabla de informes"/>
    <w:basedOn w:val="Tablanormal"/>
    <w:uiPriority w:val="99"/>
    <w:pPr>
      <w:spacing w:before="60" w:after="60" w:line="240" w:lineRule="auto"/>
      <w:jc w:val="center"/>
    </w:pPr>
    <w:tblPr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aconcuadrcula">
    <w:name w:val="Table Grid"/>
    <w:basedOn w:val="Tablanormal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D7B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005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root\Templates\3082\Student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E868D65375F94E0BBE5FE7C0FB882D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895511-E6CC-40DA-942A-3B94E9895EF0}"/>
      </w:docPartPr>
      <w:docPartBody>
        <w:p w:rsidR="009E26D8" w:rsidRDefault="005536A9">
          <w:pPr>
            <w:pStyle w:val="E868D65375F94E0BBE5FE7C0FB882DD2"/>
          </w:pPr>
          <w:bookmarkStart w:id="0" w:name="_Toc329354602"/>
          <w:bookmarkStart w:id="1" w:name="_Toc329354823"/>
          <w:bookmarkStart w:id="2" w:name="_Toc329354603"/>
          <w:bookmarkStart w:id="3" w:name="_Toc329354824"/>
          <w:bookmarkStart w:id="4" w:name="_Toc329354604"/>
          <w:bookmarkStart w:id="5" w:name="_Toc329354825"/>
          <w:bookmarkStart w:id="6" w:name="_Toc329354605"/>
          <w:bookmarkStart w:id="7" w:name="_Toc329354826"/>
          <w:bookmarkEnd w:id="0"/>
          <w:bookmarkEnd w:id="1"/>
          <w:bookmarkEnd w:id="2"/>
          <w:bookmarkEnd w:id="3"/>
          <w:bookmarkEnd w:id="4"/>
          <w:bookmarkEnd w:id="5"/>
          <w:bookmarkEnd w:id="6"/>
          <w:bookmarkEnd w:id="7"/>
          <w:r w:rsidRPr="00C84D22">
            <w:t>[Fecha]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Browallia New">
    <w:charset w:val="DE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1206D1A0"/>
    <w:lvl w:ilvl="0">
      <w:start w:val="1"/>
      <w:numFmt w:val="bullet"/>
      <w:pStyle w:val="Listaconvieta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6A9"/>
    <w:rsid w:val="001F2341"/>
    <w:rsid w:val="005536A9"/>
    <w:rsid w:val="0061529E"/>
    <w:rsid w:val="009C1FC2"/>
    <w:rsid w:val="009E26D8"/>
    <w:rsid w:val="00EA5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1"/>
    <w:qFormat/>
    <w:pPr>
      <w:keepNext/>
      <w:keepLines/>
      <w:spacing w:before="360" w:after="60" w:line="264" w:lineRule="auto"/>
      <w:outlineLvl w:val="0"/>
    </w:pPr>
    <w:rPr>
      <w:rFonts w:asciiTheme="majorHAnsi" w:eastAsiaTheme="majorEastAsia" w:hAnsiTheme="majorHAnsi" w:cstheme="majorBidi"/>
      <w:color w:val="4472C4" w:themeColor="accent1"/>
      <w:sz w:val="30"/>
      <w:szCs w:val="20"/>
    </w:rPr>
  </w:style>
  <w:style w:type="paragraph" w:styleId="Ttulo2">
    <w:name w:val="heading 2"/>
    <w:basedOn w:val="Normal"/>
    <w:next w:val="Normal"/>
    <w:link w:val="Ttulo2Car"/>
    <w:uiPriority w:val="1"/>
    <w:unhideWhenUsed/>
    <w:qFormat/>
    <w:pPr>
      <w:keepNext/>
      <w:keepLines/>
      <w:spacing w:before="240" w:after="0" w:line="264" w:lineRule="auto"/>
      <w:outlineLvl w:val="1"/>
    </w:pPr>
    <w:rPr>
      <w:rFonts w:asciiTheme="majorHAnsi" w:eastAsiaTheme="majorEastAsia" w:hAnsiTheme="majorHAnsi" w:cstheme="majorBidi"/>
      <w:caps/>
      <w:color w:val="4472C4" w:themeColor="accent1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1"/>
    <w:rPr>
      <w:rFonts w:asciiTheme="majorHAnsi" w:eastAsiaTheme="majorEastAsia" w:hAnsiTheme="majorHAnsi" w:cstheme="majorBidi"/>
      <w:color w:val="4472C4" w:themeColor="accent1"/>
      <w:sz w:val="30"/>
      <w:szCs w:val="20"/>
    </w:rPr>
  </w:style>
  <w:style w:type="character" w:customStyle="1" w:styleId="Ttulo2Car">
    <w:name w:val="Título 2 Car"/>
    <w:basedOn w:val="Fuentedeprrafopredeter"/>
    <w:link w:val="Ttulo2"/>
    <w:uiPriority w:val="1"/>
    <w:rPr>
      <w:rFonts w:asciiTheme="majorHAnsi" w:eastAsiaTheme="majorEastAsia" w:hAnsiTheme="majorHAnsi" w:cstheme="majorBidi"/>
      <w:caps/>
      <w:color w:val="4472C4" w:themeColor="accent1"/>
      <w:szCs w:val="20"/>
    </w:rPr>
  </w:style>
  <w:style w:type="paragraph" w:styleId="Listaconvietas">
    <w:name w:val="List Bullet"/>
    <w:basedOn w:val="Normal"/>
    <w:uiPriority w:val="1"/>
    <w:unhideWhenUsed/>
    <w:qFormat/>
    <w:pPr>
      <w:numPr>
        <w:numId w:val="1"/>
      </w:numPr>
      <w:spacing w:before="120" w:after="120" w:line="264" w:lineRule="auto"/>
    </w:pPr>
    <w:rPr>
      <w:rFonts w:eastAsiaTheme="minorHAnsi"/>
      <w:color w:val="595959" w:themeColor="text1" w:themeTint="A6"/>
      <w:sz w:val="20"/>
      <w:szCs w:val="20"/>
    </w:rPr>
  </w:style>
  <w:style w:type="paragraph" w:customStyle="1" w:styleId="E868D65375F94E0BBE5FE7C0FB882DD2">
    <w:name w:val="E868D65375F94E0BBE5FE7C0FB882DD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Student Report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2021-02-04T00:00:00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4B46541-6D17-44D6-9305-0425AF0BC7E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F5E874D-8D53-4341-8BA4-32C89798166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StudentReport.dotx</Template>
  <TotalTime>788</TotalTime>
  <Pages>5</Pages>
  <Words>544</Words>
  <Characters>2992</Characters>
  <Application>Microsoft Office Word</Application>
  <DocSecurity>0</DocSecurity>
  <Lines>24</Lines>
  <Paragraphs>7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Encabezados</vt:lpstr>
      </vt:variant>
      <vt:variant>
        <vt:i4>5</vt:i4>
      </vt:variant>
    </vt:vector>
  </HeadingPairs>
  <TitlesOfParts>
    <vt:vector size="7" baseType="lpstr">
      <vt:lpstr>Laboratorio 2</vt:lpstr>
      <vt:lpstr/>
      <vt:lpstr>&lt;Ya puede empezar</vt:lpstr>
      <vt:lpstr>Déjelo perfecto</vt:lpstr>
      <vt:lpstr>Termínelo con un último toque</vt:lpstr>
      <vt:lpstr>    Agregar una tabla de contenido</vt:lpstr>
      <vt:lpstr>    Agregar una bibliografía</vt:lpstr>
    </vt:vector>
  </TitlesOfParts>
  <Company/>
  <LinksUpToDate>false</LinksUpToDate>
  <CharactersWithSpaces>3529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Laboratorio 2</dc:title>
  <dc:subject>Alumna:  NATALY gONZALES AYALA</dc:subject>
  <dc:creator>Usuario</dc:creator>
  <cp:keywords/>
  <cp:lastModifiedBy>Nataly Stefany Gonzales</cp:lastModifiedBy>
  <cp:revision>57</cp:revision>
  <dcterms:created xsi:type="dcterms:W3CDTF">2021-02-05T03:57:00Z</dcterms:created>
  <dcterms:modified xsi:type="dcterms:W3CDTF">2021-02-12T18:26:00Z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TC028350589991</vt:lpwstr>
  </property>
</Properties>
</file>