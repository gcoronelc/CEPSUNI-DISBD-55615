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329354601" w:displacedByCustomXml="next"/>
    <w:bookmarkStart w:id="1" w:name="_Toc329354822" w:displacedByCustomXml="next"/>
    <w:sdt>
      <w:sdtPr>
        <w:rPr>
          <w:color w:val="595959" w:themeColor="text1" w:themeTint="A6"/>
          <w:sz w:val="24"/>
        </w:rPr>
        <w:id w:val="3174419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14:paraId="448C301A" w14:textId="72899C1D" w:rsidR="0087552D" w:rsidRDefault="0087552D">
          <w:pPr>
            <w:pStyle w:val="Sinespaciado"/>
            <w:rPr>
              <w:sz w:val="24"/>
            </w:rPr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00CD709" wp14:editId="78ABA91F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Cuadro de texto 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D2992C" w14:textId="197A5C6B" w:rsidR="0087552D" w:rsidRPr="00C84D22" w:rsidRDefault="0087552D">
                                <w:pPr>
                                  <w:pStyle w:val="Informacindecontacto"/>
                                </w:pPr>
                                <w:r w:rsidRPr="00C84D22">
                                  <w:t> | </w:t>
                                </w:r>
                                <w:sdt>
                                  <w:sdtPr>
                                    <w:alias w:val="Fecha"/>
                                    <w:tag w:val=""/>
                                    <w:id w:val="2032065285"/>
                                    <w:placeholder>
                                      <w:docPart w:val="E868D65375F94E0BBE5FE7C0FB882DD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2-04T00:00:00Z">
                                      <w:dateFormat w:val="dd' de 'MMMM' de '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7D39D8">
                                      <w:t>04 de febrero de 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00CD70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" o:allowoverlap="f" filled="f" stroked="f" strokeweight=".5pt">
                    <v:textbox style="mso-fit-shape-to-text:t" inset="0,,0">
                      <w:txbxContent>
                        <w:p w14:paraId="76D2992C" w14:textId="197A5C6B" w:rsidR="0087552D" w:rsidRPr="00C84D22" w:rsidRDefault="0087552D">
                          <w:pPr>
                            <w:pStyle w:val="Informacindecontacto"/>
                          </w:pPr>
                          <w:r w:rsidRPr="00C84D22">
                            <w:t> | </w:t>
                          </w:r>
                          <w:sdt>
                            <w:sdtPr>
                              <w:alias w:val="Fecha"/>
                              <w:tag w:val=""/>
                              <w:id w:val="2032065285"/>
                              <w:placeholder>
                                <w:docPart w:val="E868D65375F94E0BBE5FE7C0FB882DD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2-04T00:00:00Z">
                                <w:dateFormat w:val="dd' de 'MMMM' de '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7D39D8">
                                <w:t>04 de febrero de 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511E416B" w14:textId="24370C15" w:rsidR="0087552D" w:rsidRDefault="00BD55F6">
          <w:pPr>
            <w:spacing w:after="200"/>
          </w:pPr>
          <w:r>
            <w:rPr>
              <w:noProof/>
              <w:lang w:val="en-US" w:eastAsia="en-US" w:bidi="th-T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46FA8C99" wp14:editId="6ED74BBB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5647690</wp:posOffset>
                    </wp:positionV>
                    <wp:extent cx="3943350" cy="1325880"/>
                    <wp:effectExtent l="0" t="0" r="5715" b="5080"/>
                    <wp:wrapSquare wrapText="bothSides"/>
                    <wp:docPr id="21" name="Cuadro de texto 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670636D" w14:textId="379E887F" w:rsidR="0087552D" w:rsidRPr="00C84D22" w:rsidRDefault="007D39D8">
                                    <w:pPr>
                                      <w:pStyle w:val="Ttulo"/>
                                    </w:pPr>
                                    <w:r>
                                      <w:t xml:space="preserve">Laboratorio </w:t>
                                    </w:r>
                                    <w:r w:rsidR="006B04E4">
                                      <w:t>4</w:t>
                                    </w:r>
                                  </w:p>
                                </w:sdtContent>
                              </w:sdt>
                              <w:p w14:paraId="60A32D8E" w14:textId="3924C3DF" w:rsidR="0087552D" w:rsidRPr="00C84D22" w:rsidRDefault="008E465D">
                                <w:pPr>
                                  <w:pStyle w:val="Subttulo"/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</w:rPr>
                                    <w:alias w:val="Subtítulo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45B85" w:rsidRPr="00445B85">
                                      <w:rPr>
                                        <w:b/>
                                        <w:bCs/>
                                      </w:rPr>
                                      <w:t>Alumna:</w:t>
                                    </w:r>
                                    <w:r w:rsidR="00554681">
                                      <w:rPr>
                                        <w:b/>
                                        <w:bCs/>
                                      </w:rPr>
                                      <w:t xml:space="preserve"> </w:t>
                                    </w:r>
                                    <w:r w:rsidR="00445B85" w:rsidRPr="00445B85">
                                      <w:rPr>
                                        <w:b/>
                                        <w:bCs/>
                                      </w:rPr>
                                      <w:t xml:space="preserve"> NATALY gONZALES AYALA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FA8C99" id="Cuadro de texto  21" o:spid="_x0000_s1027" type="#_x0000_t202" style="position:absolute;margin-left:0;margin-top:444.7pt;width:310.5pt;height:104.4pt;z-index:251661312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670636D" w14:textId="379E887F" w:rsidR="0087552D" w:rsidRPr="00C84D22" w:rsidRDefault="007D39D8">
                              <w:pPr>
                                <w:pStyle w:val="Ttulo"/>
                              </w:pPr>
                              <w:r>
                                <w:t xml:space="preserve">Laboratorio </w:t>
                              </w:r>
                              <w:r w:rsidR="006B04E4">
                                <w:t>4</w:t>
                              </w:r>
                            </w:p>
                          </w:sdtContent>
                        </w:sdt>
                        <w:p w14:paraId="60A32D8E" w14:textId="3924C3DF" w:rsidR="0087552D" w:rsidRPr="00C84D22" w:rsidRDefault="008E465D">
                          <w:pPr>
                            <w:pStyle w:val="Subttulo"/>
                          </w:pPr>
                          <w:sdt>
                            <w:sdtPr>
                              <w:rPr>
                                <w:b/>
                                <w:bCs/>
                              </w:rPr>
                              <w:alias w:val="Subtítulo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45B85" w:rsidRPr="00445B85">
                                <w:rPr>
                                  <w:b/>
                                  <w:bCs/>
                                </w:rPr>
                                <w:t>Alumna:</w:t>
                              </w:r>
                              <w:r w:rsidR="00554681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445B85" w:rsidRPr="00445B85">
                                <w:rPr>
                                  <w:b/>
                                  <w:bCs/>
                                </w:rPr>
                                <w:t xml:space="preserve"> NATALY gONZALES AYALA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445B85">
            <w:rPr>
              <w:noProof/>
              <w:sz w:val="24"/>
            </w:rPr>
            <w:drawing>
              <wp:anchor distT="0" distB="0" distL="114300" distR="114300" simplePos="0" relativeHeight="251662336" behindDoc="0" locked="0" layoutInCell="1" allowOverlap="1" wp14:anchorId="24BF814B" wp14:editId="1003894A">
                <wp:simplePos x="0" y="0"/>
                <wp:positionH relativeFrom="margin">
                  <wp:align>center</wp:align>
                </wp:positionH>
                <wp:positionV relativeFrom="paragraph">
                  <wp:posOffset>2071370</wp:posOffset>
                </wp:positionV>
                <wp:extent cx="5753100" cy="3221355"/>
                <wp:effectExtent l="0" t="0" r="0" b="0"/>
                <wp:wrapTopAndBottom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3221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7552D">
            <w:br w:type="page"/>
          </w:r>
        </w:p>
      </w:sdtContent>
    </w:sdt>
    <w:bookmarkEnd w:id="1"/>
    <w:bookmarkEnd w:id="0"/>
    <w:p w14:paraId="039D9940" w14:textId="28FF3E71" w:rsidR="007E2A09" w:rsidRPr="0012156D" w:rsidRDefault="0012156D" w:rsidP="007D39D8">
      <w:pPr>
        <w:pStyle w:val="Ttulo1"/>
        <w:rPr>
          <w:rStyle w:val="Ttulo1Car"/>
          <w:color w:val="auto"/>
        </w:rPr>
      </w:pPr>
      <w:r w:rsidRPr="0012156D">
        <w:rPr>
          <w:rStyle w:val="Ttulo1Car"/>
          <w:color w:val="auto"/>
        </w:rPr>
        <w:lastRenderedPageBreak/>
        <w:t>Índice</w:t>
      </w:r>
    </w:p>
    <w:p w14:paraId="7687C353" w14:textId="3B9C24CD" w:rsidR="007D39D8" w:rsidRPr="0012156D" w:rsidRDefault="00CD7BDC" w:rsidP="007D39D8">
      <w:pPr>
        <w:rPr>
          <w:b/>
          <w:bCs/>
          <w:color w:val="auto"/>
        </w:rPr>
      </w:pPr>
      <w:r w:rsidRPr="0012156D">
        <w:rPr>
          <w:b/>
          <w:bCs/>
          <w:color w:val="auto"/>
        </w:rPr>
        <w:t>1.</w:t>
      </w:r>
      <w:r w:rsidR="0012156D" w:rsidRPr="0012156D">
        <w:rPr>
          <w:b/>
          <w:bCs/>
          <w:color w:val="auto"/>
        </w:rPr>
        <w:t xml:space="preserve"> Solución de Problemas</w:t>
      </w:r>
    </w:p>
    <w:p w14:paraId="092B26B1" w14:textId="109B491B" w:rsidR="00CD7BDC" w:rsidRPr="0012156D" w:rsidRDefault="00CD7BDC" w:rsidP="007D39D8">
      <w:pPr>
        <w:rPr>
          <w:b/>
          <w:bCs/>
          <w:color w:val="auto"/>
        </w:rPr>
      </w:pPr>
      <w:r w:rsidRPr="0012156D">
        <w:rPr>
          <w:b/>
          <w:bCs/>
          <w:color w:val="auto"/>
        </w:rPr>
        <w:t>2.</w:t>
      </w:r>
      <w:r w:rsidR="0012156D" w:rsidRPr="0012156D">
        <w:rPr>
          <w:b/>
          <w:bCs/>
          <w:color w:val="auto"/>
        </w:rPr>
        <w:t xml:space="preserve"> Conclusiones</w:t>
      </w:r>
    </w:p>
    <w:p w14:paraId="76BC387E" w14:textId="01191C0C" w:rsidR="00CD7BDC" w:rsidRDefault="00CD7BDC" w:rsidP="007D39D8">
      <w:pPr>
        <w:rPr>
          <w:b/>
          <w:bCs/>
          <w:color w:val="auto"/>
        </w:rPr>
      </w:pPr>
      <w:r w:rsidRPr="0012156D">
        <w:rPr>
          <w:b/>
          <w:bCs/>
          <w:color w:val="auto"/>
        </w:rPr>
        <w:t>3.</w:t>
      </w:r>
      <w:r w:rsidR="0012156D" w:rsidRPr="0012156D">
        <w:rPr>
          <w:b/>
          <w:bCs/>
          <w:color w:val="auto"/>
        </w:rPr>
        <w:t xml:space="preserve"> Recomendaciones</w:t>
      </w:r>
    </w:p>
    <w:p w14:paraId="47443B76" w14:textId="4F14005D" w:rsidR="001C6FA3" w:rsidRDefault="001C6FA3" w:rsidP="007D39D8">
      <w:pPr>
        <w:rPr>
          <w:b/>
          <w:bCs/>
          <w:color w:val="auto"/>
        </w:rPr>
      </w:pPr>
      <w:r>
        <w:rPr>
          <w:b/>
          <w:bCs/>
          <w:color w:val="auto"/>
        </w:rPr>
        <w:t xml:space="preserve">4. Enlace de Video </w:t>
      </w:r>
    </w:p>
    <w:p w14:paraId="4D5EBDEF" w14:textId="6BEC8A8A" w:rsidR="001C6FA3" w:rsidRDefault="001C6FA3" w:rsidP="007D39D8">
      <w:pPr>
        <w:rPr>
          <w:b/>
          <w:bCs/>
          <w:color w:val="auto"/>
        </w:rPr>
      </w:pPr>
      <w:r>
        <w:rPr>
          <w:b/>
          <w:bCs/>
          <w:color w:val="auto"/>
        </w:rPr>
        <w:t>5. Conclusiones</w:t>
      </w:r>
    </w:p>
    <w:p w14:paraId="6C8BAE17" w14:textId="66CEECEF" w:rsidR="001C6FA3" w:rsidRPr="0012156D" w:rsidRDefault="001C6FA3" w:rsidP="007D39D8">
      <w:pPr>
        <w:rPr>
          <w:b/>
          <w:bCs/>
          <w:color w:val="auto"/>
        </w:rPr>
      </w:pPr>
      <w:r>
        <w:rPr>
          <w:b/>
          <w:bCs/>
          <w:color w:val="auto"/>
        </w:rPr>
        <w:t>6. Recomendaciones</w:t>
      </w:r>
    </w:p>
    <w:p w14:paraId="27059C3E" w14:textId="1D47BADD" w:rsidR="00CD7BDC" w:rsidRDefault="00CD7BDC" w:rsidP="007D39D8"/>
    <w:p w14:paraId="63D86D93" w14:textId="00F09093" w:rsidR="00CD7BDC" w:rsidRDefault="00CD7BDC" w:rsidP="007D39D8"/>
    <w:p w14:paraId="27E707A8" w14:textId="651D90F8" w:rsidR="00CD7BDC" w:rsidRDefault="00CD7BDC" w:rsidP="007D39D8"/>
    <w:p w14:paraId="3A4F76BD" w14:textId="158AFD64" w:rsidR="00CD7BDC" w:rsidRDefault="00CD7BDC" w:rsidP="007D39D8"/>
    <w:p w14:paraId="102798CF" w14:textId="5A1DE882" w:rsidR="00CD7BDC" w:rsidRDefault="00CD7BDC" w:rsidP="007D39D8"/>
    <w:p w14:paraId="486D9C9E" w14:textId="301E27A0" w:rsidR="00CD7BDC" w:rsidRDefault="00CD7BDC" w:rsidP="007D39D8"/>
    <w:p w14:paraId="0FE2F0E1" w14:textId="103FB3B8" w:rsidR="00CD7BDC" w:rsidRDefault="00CD7BDC" w:rsidP="007D39D8"/>
    <w:p w14:paraId="76DE545C" w14:textId="4A57484E" w:rsidR="00CD7BDC" w:rsidRDefault="00CD7BDC" w:rsidP="007D39D8"/>
    <w:p w14:paraId="117DADFB" w14:textId="1D884144" w:rsidR="00CD7BDC" w:rsidRDefault="00CD7BDC" w:rsidP="007D39D8"/>
    <w:p w14:paraId="0F3C8155" w14:textId="1F3A5320" w:rsidR="00CD7BDC" w:rsidRDefault="00CD7BDC" w:rsidP="007D39D8"/>
    <w:p w14:paraId="1B93C3C6" w14:textId="0ECA51E8" w:rsidR="00CD7BDC" w:rsidRDefault="00CD7BDC" w:rsidP="007D39D8"/>
    <w:p w14:paraId="02B4F5FF" w14:textId="734DDA67" w:rsidR="00CD7BDC" w:rsidRDefault="00CD7BDC" w:rsidP="007D39D8"/>
    <w:p w14:paraId="0CC0860D" w14:textId="50E36907" w:rsidR="00CD7BDC" w:rsidRDefault="00CD7BDC" w:rsidP="007D39D8"/>
    <w:p w14:paraId="3F41163F" w14:textId="3EFF4D86" w:rsidR="00CD7BDC" w:rsidRDefault="00CD7BDC" w:rsidP="007D39D8"/>
    <w:p w14:paraId="634DD0F7" w14:textId="3B5671EA" w:rsidR="00CD7BDC" w:rsidRDefault="00CD7BDC" w:rsidP="007D39D8"/>
    <w:p w14:paraId="7E5D0435" w14:textId="51775C2A" w:rsidR="00CD7BDC" w:rsidRDefault="00CD7BDC" w:rsidP="007D39D8"/>
    <w:p w14:paraId="6B179B49" w14:textId="03AD2C2B" w:rsidR="00CD7BDC" w:rsidRDefault="00CD7BDC" w:rsidP="007D39D8"/>
    <w:p w14:paraId="25842FC9" w14:textId="5B29F468" w:rsidR="00CD7BDC" w:rsidRDefault="00CD7BDC" w:rsidP="007D39D8"/>
    <w:p w14:paraId="73921112" w14:textId="45A5D0D5" w:rsidR="00CD7BDC" w:rsidRDefault="00CD7BDC" w:rsidP="007D39D8"/>
    <w:p w14:paraId="0549476F" w14:textId="67462ECF" w:rsidR="00CD7BDC" w:rsidRDefault="00CD7BDC" w:rsidP="007D39D8"/>
    <w:p w14:paraId="0A7EB1F7" w14:textId="397E0063" w:rsidR="00CD7BDC" w:rsidRDefault="00CD7BDC" w:rsidP="007D39D8"/>
    <w:p w14:paraId="31E19D86" w14:textId="3764E310" w:rsidR="00CD7BDC" w:rsidRDefault="00CD7BDC" w:rsidP="007D39D8"/>
    <w:p w14:paraId="3467BE4C" w14:textId="0AFC2927" w:rsidR="00CD7BDC" w:rsidRDefault="00CD7BDC" w:rsidP="007D39D8"/>
    <w:p w14:paraId="6D24C327" w14:textId="64D495D6" w:rsidR="0012156D" w:rsidRPr="0012156D" w:rsidRDefault="0012156D" w:rsidP="00554681">
      <w:pPr>
        <w:pStyle w:val="Prrafodelista"/>
        <w:numPr>
          <w:ilvl w:val="0"/>
          <w:numId w:val="8"/>
        </w:numPr>
        <w:ind w:left="426" w:hanging="426"/>
        <w:rPr>
          <w:b/>
          <w:bCs/>
          <w:color w:val="auto"/>
        </w:rPr>
      </w:pPr>
      <w:r w:rsidRPr="0012156D">
        <w:rPr>
          <w:b/>
          <w:bCs/>
          <w:color w:val="auto"/>
        </w:rPr>
        <w:lastRenderedPageBreak/>
        <w:t>Solución de Problemas</w:t>
      </w:r>
    </w:p>
    <w:p w14:paraId="0EC2DE3D" w14:textId="07498C43" w:rsidR="0012156D" w:rsidRDefault="0012156D" w:rsidP="00A06A3A">
      <w:pPr>
        <w:pStyle w:val="Prrafodelista"/>
        <w:numPr>
          <w:ilvl w:val="1"/>
          <w:numId w:val="12"/>
        </w:numPr>
        <w:rPr>
          <w:b/>
          <w:bCs/>
          <w:color w:val="auto"/>
        </w:rPr>
      </w:pPr>
      <w:r>
        <w:rPr>
          <w:b/>
          <w:bCs/>
          <w:color w:val="auto"/>
        </w:rPr>
        <w:t>Enunciado</w:t>
      </w:r>
    </w:p>
    <w:p w14:paraId="13C7FFDF" w14:textId="77777777" w:rsidR="00A06A3A" w:rsidRDefault="00A06A3A" w:rsidP="00A06A3A">
      <w:pPr>
        <w:pStyle w:val="Prrafodelista"/>
        <w:ind w:left="567"/>
        <w:rPr>
          <w:b/>
          <w:bCs/>
          <w:color w:val="auto"/>
        </w:rPr>
      </w:pPr>
    </w:p>
    <w:p w14:paraId="2A81F3DC" w14:textId="7F8DA5CA" w:rsidR="00A06A3A" w:rsidRDefault="002C02EA" w:rsidP="00A06A3A">
      <w:pPr>
        <w:pStyle w:val="Prrafodelista"/>
        <w:ind w:left="567"/>
        <w:rPr>
          <w:rFonts w:ascii="Arial" w:hAnsi="Arial" w:cs="Arial"/>
          <w:b/>
          <w:bCs/>
          <w:color w:val="auto"/>
        </w:rPr>
      </w:pPr>
      <w:r w:rsidRPr="002C02EA">
        <w:rPr>
          <w:rFonts w:ascii="Arial" w:hAnsi="Arial" w:cs="Arial"/>
          <w:b/>
          <w:bCs/>
          <w:color w:val="auto"/>
        </w:rPr>
        <w:t>PROBLEMA 01: Sistema de Matricula</w:t>
      </w:r>
    </w:p>
    <w:p w14:paraId="781E2F50" w14:textId="390A16DC" w:rsidR="002C02EA" w:rsidRDefault="002C02EA" w:rsidP="00A06A3A">
      <w:pPr>
        <w:pStyle w:val="Prrafodelista"/>
        <w:ind w:left="567"/>
        <w:rPr>
          <w:rFonts w:ascii="Arial" w:hAnsi="Arial" w:cs="Arial"/>
          <w:b/>
          <w:bCs/>
          <w:color w:val="auto"/>
        </w:rPr>
      </w:pPr>
    </w:p>
    <w:p w14:paraId="7D5ABA52" w14:textId="41FBF993" w:rsidR="002C02EA" w:rsidRDefault="002C02EA" w:rsidP="002C02EA">
      <w:pPr>
        <w:pStyle w:val="Prrafodelista"/>
        <w:ind w:left="567"/>
        <w:rPr>
          <w:rFonts w:ascii="Arial" w:hAnsi="Arial" w:cs="Arial"/>
          <w:color w:val="auto"/>
        </w:rPr>
      </w:pPr>
      <w:r w:rsidRPr="002C02EA">
        <w:rPr>
          <w:rFonts w:ascii="Arial" w:hAnsi="Arial" w:cs="Arial"/>
          <w:color w:val="auto"/>
        </w:rPr>
        <w:t>La institución educativa EDUTEC necesita una base de datos para el proceso de matrícula de sus PROGRAMAS DE ESTUDIOS TECNICOS (PET), estos programas son de corta duración, pueden ser de 3 a 6 meses.</w:t>
      </w:r>
      <w:r>
        <w:rPr>
          <w:rFonts w:ascii="Arial" w:hAnsi="Arial" w:cs="Arial"/>
          <w:color w:val="auto"/>
        </w:rPr>
        <w:t xml:space="preserve"> </w:t>
      </w:r>
      <w:r w:rsidRPr="002C02EA">
        <w:rPr>
          <w:rFonts w:ascii="Arial" w:hAnsi="Arial" w:cs="Arial"/>
          <w:color w:val="auto"/>
        </w:rPr>
        <w:t xml:space="preserve">Cada programa PET </w:t>
      </w:r>
      <w:r w:rsidRPr="002C02EA">
        <w:rPr>
          <w:rFonts w:ascii="Arial" w:hAnsi="Arial" w:cs="Arial"/>
          <w:color w:val="auto"/>
        </w:rPr>
        <w:t>está</w:t>
      </w:r>
      <w:r w:rsidRPr="002C02EA">
        <w:rPr>
          <w:rFonts w:ascii="Arial" w:hAnsi="Arial" w:cs="Arial"/>
          <w:color w:val="auto"/>
        </w:rPr>
        <w:t xml:space="preserve"> conformado por cursos de 24 horas cada uno, y se dictan los días de semana o los fines de semana.</w:t>
      </w:r>
    </w:p>
    <w:p w14:paraId="7AA24142" w14:textId="77777777" w:rsidR="002C02EA" w:rsidRPr="002C02EA" w:rsidRDefault="002C02EA" w:rsidP="002C02EA">
      <w:pPr>
        <w:pStyle w:val="Prrafodelista"/>
        <w:ind w:left="567"/>
        <w:rPr>
          <w:rFonts w:ascii="Arial" w:hAnsi="Arial" w:cs="Arial"/>
          <w:color w:val="auto"/>
        </w:rPr>
      </w:pPr>
    </w:p>
    <w:p w14:paraId="7C258487" w14:textId="3D6951DF" w:rsidR="002C02EA" w:rsidRDefault="002C02EA" w:rsidP="002C02EA">
      <w:pPr>
        <w:pStyle w:val="Prrafodelista"/>
        <w:ind w:left="567"/>
        <w:rPr>
          <w:rFonts w:ascii="Arial" w:hAnsi="Arial" w:cs="Arial"/>
          <w:color w:val="auto"/>
        </w:rPr>
      </w:pPr>
      <w:r w:rsidRPr="002C02EA">
        <w:rPr>
          <w:rFonts w:ascii="Arial" w:hAnsi="Arial" w:cs="Arial"/>
          <w:color w:val="auto"/>
        </w:rPr>
        <w:t>Las personas que se matricula</w:t>
      </w:r>
      <w:r>
        <w:rPr>
          <w:rFonts w:ascii="Arial" w:hAnsi="Arial" w:cs="Arial"/>
          <w:color w:val="auto"/>
        </w:rPr>
        <w:t>n</w:t>
      </w:r>
      <w:r w:rsidRPr="002C02EA">
        <w:rPr>
          <w:rFonts w:ascii="Arial" w:hAnsi="Arial" w:cs="Arial"/>
          <w:color w:val="auto"/>
        </w:rPr>
        <w:t xml:space="preserve"> en estos programas son generalmente estudiantes de distintas universidades, egresados y profesionales de distintas especialidades, el objetivo es</w:t>
      </w:r>
      <w:r>
        <w:rPr>
          <w:rFonts w:ascii="Arial" w:hAnsi="Arial" w:cs="Arial"/>
          <w:color w:val="auto"/>
        </w:rPr>
        <w:t xml:space="preserve"> </w:t>
      </w:r>
      <w:r w:rsidRPr="002C02EA">
        <w:rPr>
          <w:rFonts w:ascii="Arial" w:hAnsi="Arial" w:cs="Arial"/>
          <w:color w:val="auto"/>
        </w:rPr>
        <w:t>estudiar las últimas versiones de los softwares de oficinas y de ingeniería, así como también aprender bases de datos, lenguajes de programación, etc.</w:t>
      </w:r>
    </w:p>
    <w:p w14:paraId="0C76BB4C" w14:textId="77777777" w:rsidR="002C02EA" w:rsidRPr="002C02EA" w:rsidRDefault="002C02EA" w:rsidP="002C02EA">
      <w:pPr>
        <w:pStyle w:val="Prrafodelista"/>
        <w:ind w:left="567"/>
        <w:rPr>
          <w:rFonts w:ascii="Arial" w:hAnsi="Arial" w:cs="Arial"/>
          <w:color w:val="auto"/>
        </w:rPr>
      </w:pPr>
    </w:p>
    <w:p w14:paraId="531BC712" w14:textId="43121CC3" w:rsidR="002C02EA" w:rsidRDefault="002C02EA" w:rsidP="002C02EA">
      <w:pPr>
        <w:pStyle w:val="Prrafodelista"/>
        <w:ind w:left="567"/>
        <w:rPr>
          <w:rFonts w:ascii="Arial" w:hAnsi="Arial" w:cs="Arial"/>
          <w:color w:val="auto"/>
        </w:rPr>
      </w:pPr>
      <w:r w:rsidRPr="002C02EA">
        <w:rPr>
          <w:rFonts w:ascii="Arial" w:hAnsi="Arial" w:cs="Arial"/>
          <w:color w:val="auto"/>
        </w:rPr>
        <w:t>A continuación, se tiene la ficha de matrícula de los estudiantes:</w:t>
      </w:r>
    </w:p>
    <w:p w14:paraId="28E649EB" w14:textId="25AE977C" w:rsidR="002C02EA" w:rsidRDefault="002C02EA" w:rsidP="002C02EA">
      <w:pPr>
        <w:pStyle w:val="Prrafodelista"/>
        <w:ind w:left="567"/>
        <w:rPr>
          <w:rFonts w:ascii="Arial" w:hAnsi="Arial" w:cs="Arial"/>
          <w:color w:val="auto"/>
        </w:rPr>
      </w:pPr>
    </w:p>
    <w:p w14:paraId="35F64517" w14:textId="210821C1" w:rsidR="002C02EA" w:rsidRPr="002C02EA" w:rsidRDefault="002C02EA" w:rsidP="002C02EA">
      <w:pPr>
        <w:pStyle w:val="Prrafodelista"/>
        <w:ind w:left="567"/>
        <w:rPr>
          <w:rFonts w:ascii="Arial" w:hAnsi="Arial" w:cs="Arial"/>
          <w:color w:val="auto"/>
        </w:rPr>
      </w:pPr>
      <w:r w:rsidRPr="002C02EA">
        <w:rPr>
          <w:rFonts w:ascii="Arial" w:hAnsi="Arial" w:cs="Arial"/>
          <w:noProof/>
          <w:color w:val="auto"/>
        </w:rPr>
        <w:drawing>
          <wp:inline distT="0" distB="0" distL="0" distR="0" wp14:anchorId="13CB1E69" wp14:editId="3BFECE29">
            <wp:extent cx="5548630" cy="35706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630" cy="357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A7E78" w14:textId="0CED7C3B" w:rsidR="00A76EDA" w:rsidRDefault="00A76EDA" w:rsidP="00A06A3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DC39E1B" w14:textId="24952DE7" w:rsidR="002C02EA" w:rsidRDefault="002C02EA" w:rsidP="00A06A3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0A0EC453" w14:textId="738E499D" w:rsidR="002C02EA" w:rsidRDefault="002C02EA" w:rsidP="00A06A3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34AB0558" w14:textId="1FF8DDCF" w:rsidR="002C02EA" w:rsidRDefault="002C02EA" w:rsidP="00A06A3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296203B3" w14:textId="3034B807" w:rsidR="002C02EA" w:rsidRDefault="002C02EA" w:rsidP="00A06A3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7184C1C0" w14:textId="0D09E175" w:rsidR="002C02EA" w:rsidRDefault="002C02EA" w:rsidP="00A06A3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4F1AFEF9" w14:textId="77777777" w:rsidR="002C02EA" w:rsidRDefault="002C02EA" w:rsidP="00A06A3A">
      <w:pPr>
        <w:ind w:left="720"/>
        <w:jc w:val="both"/>
        <w:rPr>
          <w:rFonts w:ascii="Arial" w:hAnsi="Arial" w:cs="Arial"/>
          <w:sz w:val="22"/>
          <w:szCs w:val="22"/>
        </w:rPr>
      </w:pPr>
    </w:p>
    <w:p w14:paraId="6F79C48A" w14:textId="77777777" w:rsidR="002C02EA" w:rsidRDefault="002C02EA" w:rsidP="002C02EA">
      <w:pPr>
        <w:pStyle w:val="Prrafodelista"/>
        <w:numPr>
          <w:ilvl w:val="1"/>
          <w:numId w:val="13"/>
        </w:numPr>
        <w:rPr>
          <w:b/>
          <w:bCs/>
          <w:color w:val="auto"/>
        </w:rPr>
        <w:sectPr w:rsidR="002C02EA" w:rsidSect="00502B52">
          <w:footerReference w:type="default" r:id="rId12"/>
          <w:pgSz w:w="12240" w:h="15840" w:code="1"/>
          <w:pgMar w:top="1836" w:right="1751" w:bottom="765" w:left="1751" w:header="709" w:footer="709" w:gutter="0"/>
          <w:pgNumType w:start="0"/>
          <w:cols w:space="720"/>
          <w:titlePg/>
          <w:docGrid w:linePitch="360"/>
        </w:sectPr>
      </w:pPr>
    </w:p>
    <w:p w14:paraId="576E61A1" w14:textId="77777777" w:rsidR="003C76E2" w:rsidRDefault="003C76E2" w:rsidP="003C76E2">
      <w:pPr>
        <w:pStyle w:val="Prrafodelista"/>
        <w:ind w:left="1080"/>
        <w:rPr>
          <w:b/>
          <w:bCs/>
          <w:color w:val="auto"/>
        </w:rPr>
      </w:pPr>
    </w:p>
    <w:p w14:paraId="0701A447" w14:textId="576EF9B4" w:rsidR="000944EF" w:rsidRDefault="002C02EA" w:rsidP="002C02EA">
      <w:pPr>
        <w:pStyle w:val="Prrafodelista"/>
        <w:numPr>
          <w:ilvl w:val="1"/>
          <w:numId w:val="13"/>
        </w:numPr>
        <w:rPr>
          <w:b/>
          <w:bCs/>
          <w:color w:val="auto"/>
        </w:rPr>
      </w:pPr>
      <w:r w:rsidRPr="002C02EA">
        <w:rPr>
          <w:b/>
          <w:bCs/>
          <w:color w:val="auto"/>
        </w:rPr>
        <w:t>Elaborar la estructura compleja de datos.</w:t>
      </w:r>
    </w:p>
    <w:p w14:paraId="19D2C488" w14:textId="45CA6189" w:rsidR="002C02EA" w:rsidRDefault="002C02EA" w:rsidP="002C02EA">
      <w:pPr>
        <w:pStyle w:val="Prrafodelista"/>
        <w:ind w:left="360"/>
        <w:rPr>
          <w:b/>
          <w:bCs/>
          <w:color w:val="auto"/>
        </w:rPr>
      </w:pPr>
    </w:p>
    <w:p w14:paraId="000C8D3B" w14:textId="307C29E9" w:rsidR="002C02EA" w:rsidRDefault="002C02EA" w:rsidP="002C02EA">
      <w:pPr>
        <w:pStyle w:val="Prrafodelista"/>
        <w:ind w:left="360"/>
        <w:rPr>
          <w:b/>
          <w:bCs/>
          <w:color w:val="auto"/>
        </w:rPr>
      </w:pPr>
      <w:r w:rsidRPr="002C02EA">
        <w:drawing>
          <wp:inline distT="0" distB="0" distL="0" distR="0" wp14:anchorId="552A09A7" wp14:editId="5B935475">
            <wp:extent cx="8406130" cy="8073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428086" cy="80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0A0A5" w14:textId="77777777" w:rsidR="003C76E2" w:rsidRPr="002C02EA" w:rsidRDefault="003C76E2" w:rsidP="002C02EA">
      <w:pPr>
        <w:pStyle w:val="Prrafodelista"/>
        <w:ind w:left="360"/>
        <w:rPr>
          <w:b/>
          <w:bCs/>
          <w:color w:val="auto"/>
        </w:rPr>
      </w:pPr>
    </w:p>
    <w:p w14:paraId="00E8EE07" w14:textId="715EF843" w:rsidR="00AE2336" w:rsidRDefault="00AE2336" w:rsidP="00AE2336">
      <w:pPr>
        <w:pStyle w:val="Prrafodelista"/>
        <w:rPr>
          <w:b/>
          <w:bCs/>
          <w:color w:val="auto"/>
        </w:rPr>
      </w:pPr>
    </w:p>
    <w:p w14:paraId="4F68BAFB" w14:textId="028AD0DD" w:rsidR="002C02EA" w:rsidRDefault="002C02EA" w:rsidP="002C02EA">
      <w:pPr>
        <w:pStyle w:val="Prrafodelista"/>
        <w:numPr>
          <w:ilvl w:val="1"/>
          <w:numId w:val="13"/>
        </w:numPr>
        <w:rPr>
          <w:b/>
          <w:bCs/>
          <w:color w:val="auto"/>
        </w:rPr>
      </w:pPr>
      <w:r w:rsidRPr="002C02EA">
        <w:rPr>
          <w:b/>
          <w:bCs/>
          <w:color w:val="auto"/>
        </w:rPr>
        <w:t>Establecer las dependencias funcionales entre los atributos.</w:t>
      </w:r>
    </w:p>
    <w:p w14:paraId="227B6A01" w14:textId="40F099DF" w:rsidR="001475E7" w:rsidRDefault="001475E7" w:rsidP="001475E7">
      <w:pPr>
        <w:pStyle w:val="Prrafodelista"/>
        <w:ind w:left="360"/>
        <w:rPr>
          <w:b/>
          <w:bCs/>
          <w:color w:val="auto"/>
        </w:rPr>
      </w:pPr>
    </w:p>
    <w:p w14:paraId="694BC6F7" w14:textId="63FF9AFA" w:rsidR="001475E7" w:rsidRDefault="001475E7" w:rsidP="001475E7">
      <w:pPr>
        <w:pStyle w:val="Prrafodelista"/>
        <w:ind w:left="360"/>
        <w:rPr>
          <w:b/>
          <w:bCs/>
          <w:color w:val="auto"/>
        </w:rPr>
      </w:pPr>
      <w:r w:rsidRPr="001475E7">
        <w:drawing>
          <wp:inline distT="0" distB="0" distL="0" distR="0" wp14:anchorId="465DD551" wp14:editId="43D3D9FD">
            <wp:extent cx="2932670" cy="2201579"/>
            <wp:effectExtent l="0" t="0" r="127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503" cy="2209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5C22" w14:textId="77777777" w:rsidR="003C76E2" w:rsidRDefault="003C76E2" w:rsidP="001475E7">
      <w:pPr>
        <w:pStyle w:val="Prrafodelista"/>
        <w:ind w:left="360"/>
        <w:rPr>
          <w:b/>
          <w:bCs/>
          <w:color w:val="auto"/>
        </w:rPr>
      </w:pPr>
    </w:p>
    <w:p w14:paraId="408E4E97" w14:textId="77777777" w:rsidR="001475E7" w:rsidRPr="002C02EA" w:rsidRDefault="001475E7" w:rsidP="001475E7">
      <w:pPr>
        <w:pStyle w:val="Prrafodelista"/>
        <w:ind w:left="360"/>
        <w:rPr>
          <w:b/>
          <w:bCs/>
          <w:color w:val="auto"/>
        </w:rPr>
      </w:pPr>
    </w:p>
    <w:p w14:paraId="7FDA18E7" w14:textId="315EA2CA" w:rsidR="002C02EA" w:rsidRDefault="002C02EA" w:rsidP="002C02EA">
      <w:pPr>
        <w:pStyle w:val="Prrafodelista"/>
        <w:numPr>
          <w:ilvl w:val="1"/>
          <w:numId w:val="13"/>
        </w:numPr>
        <w:rPr>
          <w:b/>
          <w:bCs/>
          <w:color w:val="auto"/>
        </w:rPr>
      </w:pPr>
      <w:r w:rsidRPr="002C02EA">
        <w:rPr>
          <w:b/>
          <w:bCs/>
          <w:color w:val="auto"/>
        </w:rPr>
        <w:t>Normalizar estructuras complejas de datos.</w:t>
      </w:r>
    </w:p>
    <w:p w14:paraId="1697FE18" w14:textId="5C75F67E" w:rsidR="001475E7" w:rsidRDefault="001475E7" w:rsidP="001475E7">
      <w:pPr>
        <w:pStyle w:val="Prrafodelista"/>
        <w:ind w:left="360"/>
        <w:rPr>
          <w:b/>
          <w:bCs/>
          <w:color w:val="auto"/>
        </w:rPr>
      </w:pPr>
    </w:p>
    <w:p w14:paraId="347E15F1" w14:textId="228039B5" w:rsidR="001475E7" w:rsidRDefault="001475E7" w:rsidP="001475E7">
      <w:pPr>
        <w:pStyle w:val="Prrafodelista"/>
        <w:ind w:left="360"/>
        <w:rPr>
          <w:b/>
          <w:bCs/>
          <w:color w:val="auto"/>
        </w:rPr>
      </w:pPr>
      <w:r w:rsidRPr="001475E7">
        <w:drawing>
          <wp:inline distT="0" distB="0" distL="0" distR="0" wp14:anchorId="67C5394A" wp14:editId="44C3B193">
            <wp:extent cx="8334797" cy="675503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457744" cy="68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9E69" w14:textId="613E4916" w:rsidR="001475E7" w:rsidRDefault="001475E7" w:rsidP="001475E7">
      <w:pPr>
        <w:pStyle w:val="Prrafodelista"/>
        <w:ind w:left="360"/>
        <w:rPr>
          <w:b/>
          <w:bCs/>
          <w:color w:val="auto"/>
        </w:rPr>
      </w:pPr>
    </w:p>
    <w:p w14:paraId="2D86C3EF" w14:textId="09B0EDB1" w:rsidR="001475E7" w:rsidRDefault="001475E7" w:rsidP="001475E7">
      <w:pPr>
        <w:pStyle w:val="Prrafodelista"/>
        <w:ind w:left="360"/>
        <w:rPr>
          <w:b/>
          <w:bCs/>
          <w:color w:val="auto"/>
        </w:rPr>
      </w:pPr>
    </w:p>
    <w:p w14:paraId="639B4E47" w14:textId="06A22F3C" w:rsidR="001475E7" w:rsidRPr="003C76E2" w:rsidRDefault="003C76E2" w:rsidP="001475E7">
      <w:pPr>
        <w:pStyle w:val="Prrafodelista"/>
        <w:ind w:left="360"/>
        <w:rPr>
          <w:rFonts w:ascii="Arial" w:hAnsi="Arial" w:cs="Arial"/>
          <w:b/>
          <w:bCs/>
          <w:color w:val="auto"/>
        </w:rPr>
      </w:pPr>
      <w:r w:rsidRPr="003C76E2">
        <w:rPr>
          <w:rFonts w:ascii="Arial" w:hAnsi="Arial" w:cs="Arial"/>
          <w:b/>
          <w:bCs/>
          <w:color w:val="auto"/>
        </w:rPr>
        <w:t xml:space="preserve">Para la 1FN: </w:t>
      </w:r>
    </w:p>
    <w:p w14:paraId="03DDA4AF" w14:textId="5BFEB10D" w:rsidR="001475E7" w:rsidRDefault="001475E7" w:rsidP="001475E7">
      <w:pPr>
        <w:pStyle w:val="Prrafodelista"/>
        <w:ind w:left="360"/>
        <w:rPr>
          <w:b/>
          <w:bCs/>
          <w:color w:val="auto"/>
        </w:rPr>
      </w:pPr>
      <w:r w:rsidRPr="001475E7">
        <w:drawing>
          <wp:inline distT="0" distB="0" distL="0" distR="0" wp14:anchorId="72161593" wp14:editId="7E60A09D">
            <wp:extent cx="8406130" cy="45402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45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300A" w14:textId="4CFFB4CC" w:rsidR="001475E7" w:rsidRDefault="001475E7" w:rsidP="001475E7">
      <w:pPr>
        <w:pStyle w:val="Prrafodelista"/>
        <w:ind w:left="360"/>
        <w:rPr>
          <w:b/>
          <w:bCs/>
          <w:color w:val="auto"/>
        </w:rPr>
      </w:pPr>
    </w:p>
    <w:p w14:paraId="08C7C516" w14:textId="77777777" w:rsidR="001475E7" w:rsidRDefault="001475E7" w:rsidP="001475E7">
      <w:pPr>
        <w:pStyle w:val="Prrafodelista"/>
        <w:ind w:left="360"/>
        <w:rPr>
          <w:b/>
          <w:bCs/>
          <w:color w:val="auto"/>
        </w:rPr>
      </w:pPr>
    </w:p>
    <w:p w14:paraId="08F53125" w14:textId="45ECB72E" w:rsidR="001475E7" w:rsidRDefault="001475E7" w:rsidP="001475E7">
      <w:pPr>
        <w:pStyle w:val="Prrafodelista"/>
        <w:ind w:left="360"/>
        <w:rPr>
          <w:b/>
          <w:bCs/>
          <w:color w:val="auto"/>
        </w:rPr>
      </w:pPr>
      <w:r>
        <w:rPr>
          <w:b/>
          <w:bCs/>
          <w:color w:val="auto"/>
        </w:rPr>
        <w:t xml:space="preserve">Quedaría la otra tabla: </w:t>
      </w:r>
    </w:p>
    <w:p w14:paraId="253C3308" w14:textId="77777777" w:rsidR="003C76E2" w:rsidRDefault="003C76E2" w:rsidP="001475E7">
      <w:pPr>
        <w:pStyle w:val="Prrafodelista"/>
        <w:ind w:left="360"/>
        <w:rPr>
          <w:b/>
          <w:bCs/>
          <w:color w:val="auto"/>
        </w:rPr>
      </w:pPr>
    </w:p>
    <w:p w14:paraId="2EE5DC95" w14:textId="117E9326" w:rsidR="001475E7" w:rsidRDefault="003C76E2" w:rsidP="001475E7">
      <w:pPr>
        <w:pStyle w:val="Prrafodelista"/>
        <w:ind w:left="360"/>
        <w:rPr>
          <w:b/>
          <w:bCs/>
          <w:color w:val="auto"/>
        </w:rPr>
      </w:pPr>
      <w:r w:rsidRPr="001475E7">
        <w:drawing>
          <wp:inline distT="0" distB="0" distL="0" distR="0" wp14:anchorId="2AC97A46" wp14:editId="0E64A3CD">
            <wp:extent cx="6853881" cy="932973"/>
            <wp:effectExtent l="0" t="0" r="4445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9436" cy="94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FD918" w14:textId="77777777" w:rsidR="003C76E2" w:rsidRDefault="003C76E2" w:rsidP="001475E7">
      <w:pPr>
        <w:pStyle w:val="Prrafodelista"/>
        <w:ind w:left="360"/>
        <w:rPr>
          <w:b/>
          <w:bCs/>
          <w:color w:val="auto"/>
        </w:rPr>
      </w:pPr>
    </w:p>
    <w:p w14:paraId="4C595565" w14:textId="09BABB47" w:rsidR="001475E7" w:rsidRDefault="001475E7" w:rsidP="001475E7">
      <w:pPr>
        <w:pStyle w:val="Prrafodelista"/>
        <w:ind w:left="360"/>
        <w:rPr>
          <w:b/>
          <w:bCs/>
          <w:color w:val="auto"/>
        </w:rPr>
      </w:pPr>
      <w:r w:rsidRPr="001475E7">
        <w:drawing>
          <wp:inline distT="0" distB="0" distL="0" distR="0" wp14:anchorId="5BAF55C7" wp14:editId="0DE4B15C">
            <wp:extent cx="6853555" cy="1075301"/>
            <wp:effectExtent l="0" t="0" r="444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33199" cy="108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E7A06" w14:textId="1974D058" w:rsidR="001475E7" w:rsidRDefault="001475E7" w:rsidP="001475E7">
      <w:pPr>
        <w:pStyle w:val="Prrafodelista"/>
        <w:ind w:left="360"/>
        <w:rPr>
          <w:b/>
          <w:bCs/>
          <w:color w:val="auto"/>
        </w:rPr>
      </w:pPr>
    </w:p>
    <w:p w14:paraId="3169831B" w14:textId="099841B8" w:rsidR="001475E7" w:rsidRDefault="001475E7" w:rsidP="001475E7">
      <w:pPr>
        <w:pStyle w:val="Prrafodelista"/>
        <w:ind w:left="2880" w:firstLine="720"/>
        <w:rPr>
          <w:b/>
          <w:bCs/>
          <w:color w:val="auto"/>
        </w:rPr>
      </w:pPr>
      <w:r w:rsidRPr="001475E7">
        <w:drawing>
          <wp:inline distT="0" distB="0" distL="0" distR="0" wp14:anchorId="1C42469C" wp14:editId="1C9E90FB">
            <wp:extent cx="4772213" cy="881448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505" cy="8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DD4B6" w14:textId="77777777" w:rsidR="003C76E2" w:rsidRDefault="003C76E2" w:rsidP="001475E7">
      <w:pPr>
        <w:pStyle w:val="Prrafodelista"/>
        <w:ind w:left="2880" w:firstLine="720"/>
        <w:rPr>
          <w:b/>
          <w:bCs/>
          <w:color w:val="auto"/>
        </w:rPr>
      </w:pPr>
    </w:p>
    <w:p w14:paraId="46AFA9BE" w14:textId="2DD05E5D" w:rsidR="003C76E2" w:rsidRDefault="003C76E2" w:rsidP="003C76E2">
      <w:pPr>
        <w:rPr>
          <w:b/>
          <w:bCs/>
          <w:color w:val="auto"/>
        </w:rPr>
      </w:pPr>
      <w:r w:rsidRPr="003C76E2">
        <w:drawing>
          <wp:inline distT="0" distB="0" distL="0" distR="0" wp14:anchorId="6D3DD819" wp14:editId="7CCA5026">
            <wp:extent cx="4110094" cy="936934"/>
            <wp:effectExtent l="0" t="0" r="508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40886" cy="9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0D2DA" w14:textId="2E3AB391" w:rsidR="003C76E2" w:rsidRDefault="003C76E2" w:rsidP="003C76E2">
      <w:pPr>
        <w:rPr>
          <w:rFonts w:ascii="Arial" w:hAnsi="Arial" w:cs="Arial"/>
          <w:b/>
          <w:bCs/>
          <w:color w:val="auto"/>
        </w:rPr>
      </w:pPr>
      <w:r w:rsidRPr="003C76E2">
        <w:rPr>
          <w:rFonts w:ascii="Arial" w:hAnsi="Arial" w:cs="Arial"/>
          <w:b/>
          <w:bCs/>
          <w:color w:val="auto"/>
        </w:rPr>
        <w:t xml:space="preserve">Para la </w:t>
      </w:r>
      <w:r>
        <w:rPr>
          <w:rFonts w:ascii="Arial" w:hAnsi="Arial" w:cs="Arial"/>
          <w:b/>
          <w:bCs/>
          <w:color w:val="auto"/>
        </w:rPr>
        <w:t>3</w:t>
      </w:r>
      <w:r w:rsidRPr="003C76E2">
        <w:rPr>
          <w:rFonts w:ascii="Arial" w:hAnsi="Arial" w:cs="Arial"/>
          <w:b/>
          <w:bCs/>
          <w:color w:val="auto"/>
        </w:rPr>
        <w:t>FN:</w:t>
      </w:r>
      <w:r>
        <w:rPr>
          <w:rFonts w:ascii="Arial" w:hAnsi="Arial" w:cs="Arial"/>
          <w:b/>
          <w:bCs/>
          <w:color w:val="auto"/>
        </w:rPr>
        <w:t xml:space="preserve"> </w:t>
      </w:r>
      <w:r w:rsidRPr="003C76E2">
        <w:drawing>
          <wp:inline distT="0" distB="0" distL="0" distR="0" wp14:anchorId="5F490D0A" wp14:editId="1076878C">
            <wp:extent cx="8693700" cy="469557"/>
            <wp:effectExtent l="0" t="0" r="0" b="6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756596" cy="472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93E0" w14:textId="77777777" w:rsidR="003C76E2" w:rsidRDefault="003C76E2" w:rsidP="003C76E2">
      <w:pPr>
        <w:rPr>
          <w:rFonts w:ascii="Arial" w:hAnsi="Arial" w:cs="Arial"/>
          <w:b/>
          <w:bCs/>
          <w:color w:val="auto"/>
        </w:rPr>
      </w:pPr>
    </w:p>
    <w:p w14:paraId="10E17DD2" w14:textId="76762BE1" w:rsidR="003C76E2" w:rsidRDefault="003C76E2" w:rsidP="003C76E2">
      <w:pPr>
        <w:ind w:left="2160" w:firstLine="720"/>
        <w:rPr>
          <w:rFonts w:ascii="Arial" w:hAnsi="Arial" w:cs="Arial"/>
          <w:b/>
          <w:bCs/>
          <w:color w:val="auto"/>
        </w:rPr>
      </w:pPr>
      <w:r w:rsidRPr="003C76E2">
        <w:drawing>
          <wp:inline distT="0" distB="0" distL="0" distR="0" wp14:anchorId="2E7E4303" wp14:editId="1E94BA92">
            <wp:extent cx="6755027" cy="428122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338309" cy="46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11722" w14:textId="77777777" w:rsidR="003C76E2" w:rsidRPr="003C76E2" w:rsidRDefault="003C76E2" w:rsidP="003C76E2">
      <w:pPr>
        <w:rPr>
          <w:rFonts w:ascii="Arial" w:hAnsi="Arial" w:cs="Arial"/>
          <w:b/>
          <w:bCs/>
          <w:color w:val="auto"/>
        </w:rPr>
      </w:pPr>
    </w:p>
    <w:p w14:paraId="548B2214" w14:textId="68F39B2A" w:rsidR="003C76E2" w:rsidRDefault="003C76E2" w:rsidP="003C76E2">
      <w:pPr>
        <w:rPr>
          <w:b/>
          <w:bCs/>
          <w:color w:val="auto"/>
        </w:rPr>
      </w:pPr>
      <w:r w:rsidRPr="003C76E2">
        <w:drawing>
          <wp:inline distT="0" distB="0" distL="0" distR="0" wp14:anchorId="649499A2" wp14:editId="0F264649">
            <wp:extent cx="5914768" cy="559214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92831" cy="5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892CC" w14:textId="77777777" w:rsidR="003C76E2" w:rsidRPr="003C76E2" w:rsidRDefault="003C76E2" w:rsidP="003C76E2">
      <w:pPr>
        <w:rPr>
          <w:b/>
          <w:bCs/>
          <w:color w:val="auto"/>
        </w:rPr>
      </w:pPr>
    </w:p>
    <w:p w14:paraId="6CFA616F" w14:textId="5D57EEC7" w:rsidR="002C02EA" w:rsidRDefault="002C02EA" w:rsidP="002C02EA">
      <w:pPr>
        <w:pStyle w:val="Prrafodelista"/>
        <w:numPr>
          <w:ilvl w:val="1"/>
          <w:numId w:val="13"/>
        </w:numPr>
        <w:rPr>
          <w:b/>
          <w:bCs/>
          <w:color w:val="auto"/>
        </w:rPr>
      </w:pPr>
      <w:r w:rsidRPr="002C02EA">
        <w:rPr>
          <w:b/>
          <w:bCs/>
          <w:color w:val="auto"/>
        </w:rPr>
        <w:t>Identificar las claves primarias y foráneas.</w:t>
      </w:r>
    </w:p>
    <w:p w14:paraId="11702AE7" w14:textId="2B341A64" w:rsidR="006B04E4" w:rsidRDefault="006B04E4" w:rsidP="006B04E4">
      <w:pPr>
        <w:pStyle w:val="Prrafodelista"/>
        <w:ind w:left="1080"/>
        <w:rPr>
          <w:b/>
          <w:bCs/>
          <w:color w:val="auto"/>
        </w:rPr>
      </w:pPr>
      <w:r w:rsidRPr="00076EF3">
        <w:rPr>
          <w:noProof/>
          <w:color w:val="0070C0"/>
          <w:u w:val="single"/>
        </w:rPr>
        <w:drawing>
          <wp:inline distT="0" distB="0" distL="0" distR="0" wp14:anchorId="795C47F2" wp14:editId="6607AD39">
            <wp:extent cx="5305168" cy="2773458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652" cy="2777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52687" w14:textId="2653CA20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777DFFD1" w14:textId="37CBFF18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28061376" w14:textId="0C25643F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11837837" w14:textId="7BA799B6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67C0E31C" w14:textId="6DD59D15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36F82EC2" w14:textId="6A269354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64EEE8F6" w14:textId="3C6C1157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18E206A2" w14:textId="32252807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567D70B4" w14:textId="25599344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7873646D" w14:textId="7DE0A9CC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2EDEEF39" w14:textId="398C17C7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4E78FE5D" w14:textId="12C32428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634EDB5C" w14:textId="6342478A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00BF614A" w14:textId="77777777" w:rsidR="006B04E4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7DA09A6D" w14:textId="77777777" w:rsidR="006B04E4" w:rsidRPr="002C02EA" w:rsidRDefault="006B04E4" w:rsidP="006B04E4">
      <w:pPr>
        <w:pStyle w:val="Prrafodelista"/>
        <w:ind w:left="1080"/>
        <w:rPr>
          <w:b/>
          <w:bCs/>
          <w:color w:val="auto"/>
        </w:rPr>
      </w:pPr>
    </w:p>
    <w:p w14:paraId="636722B1" w14:textId="533507A9" w:rsidR="00AE2336" w:rsidRPr="002C02EA" w:rsidRDefault="002C02EA" w:rsidP="002C02EA">
      <w:pPr>
        <w:pStyle w:val="Prrafodelista"/>
        <w:numPr>
          <w:ilvl w:val="1"/>
          <w:numId w:val="13"/>
        </w:numPr>
        <w:rPr>
          <w:b/>
          <w:bCs/>
          <w:color w:val="auto"/>
        </w:rPr>
      </w:pPr>
      <w:r w:rsidRPr="002C02EA">
        <w:rPr>
          <w:b/>
          <w:bCs/>
          <w:color w:val="auto"/>
        </w:rPr>
        <w:t>Construir diagramas E-R de la base de datos solicitada.</w:t>
      </w:r>
    </w:p>
    <w:p w14:paraId="23581DC5" w14:textId="067AE6FC" w:rsidR="003B78BC" w:rsidRDefault="003B78BC" w:rsidP="00AE2336">
      <w:pPr>
        <w:pStyle w:val="Prrafodelista"/>
        <w:rPr>
          <w:color w:val="0070C0"/>
          <w:u w:val="single"/>
        </w:rPr>
      </w:pPr>
    </w:p>
    <w:p w14:paraId="33FC11E9" w14:textId="3DAE7E68" w:rsidR="003B78BC" w:rsidRDefault="003B78BC" w:rsidP="00AE2336">
      <w:pPr>
        <w:pStyle w:val="Prrafodelista"/>
        <w:rPr>
          <w:color w:val="0070C0"/>
          <w:u w:val="single"/>
        </w:rPr>
      </w:pPr>
    </w:p>
    <w:p w14:paraId="76CE00AD" w14:textId="1783828D" w:rsidR="00D96026" w:rsidRDefault="006B04E4" w:rsidP="00AE2336">
      <w:pPr>
        <w:pStyle w:val="Prrafodelista"/>
        <w:rPr>
          <w:color w:val="0070C0"/>
          <w:u w:val="single"/>
        </w:rPr>
      </w:pPr>
      <w:r w:rsidRPr="006B04E4">
        <w:rPr>
          <w:noProof/>
          <w:color w:val="0070C0"/>
          <w:u w:val="single"/>
        </w:rPr>
        <w:drawing>
          <wp:inline distT="0" distB="0" distL="0" distR="0" wp14:anchorId="185623EF" wp14:editId="69B31D9A">
            <wp:extent cx="7702550" cy="444817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255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ABED" w14:textId="5D703F23" w:rsidR="0012156D" w:rsidRDefault="0012156D" w:rsidP="003D1354">
      <w:pPr>
        <w:pStyle w:val="Prrafodelista"/>
        <w:numPr>
          <w:ilvl w:val="0"/>
          <w:numId w:val="8"/>
        </w:numPr>
        <w:rPr>
          <w:b/>
          <w:bCs/>
          <w:color w:val="auto"/>
        </w:rPr>
      </w:pPr>
      <w:r w:rsidRPr="003D1354">
        <w:rPr>
          <w:b/>
          <w:bCs/>
          <w:color w:val="auto"/>
        </w:rPr>
        <w:t>Conclusiones</w:t>
      </w:r>
      <w:r w:rsidR="003D1354" w:rsidRPr="003D1354">
        <w:rPr>
          <w:b/>
          <w:bCs/>
          <w:color w:val="auto"/>
        </w:rPr>
        <w:t>:</w:t>
      </w:r>
    </w:p>
    <w:p w14:paraId="2126BA28" w14:textId="5EF9F798" w:rsidR="003D1354" w:rsidRDefault="006B04E4" w:rsidP="006B04E4">
      <w:pPr>
        <w:pStyle w:val="Prrafodelista"/>
        <w:numPr>
          <w:ilvl w:val="0"/>
          <w:numId w:val="14"/>
        </w:numPr>
        <w:rPr>
          <w:color w:val="auto"/>
        </w:rPr>
      </w:pPr>
      <w:r w:rsidRPr="006B04E4">
        <w:rPr>
          <w:color w:val="auto"/>
        </w:rPr>
        <w:t xml:space="preserve">Una vez que se elabora </w:t>
      </w:r>
      <w:r w:rsidRPr="006B04E4">
        <w:rPr>
          <w:color w:val="auto"/>
        </w:rPr>
        <w:t>la estructura compleja de datos</w:t>
      </w:r>
      <w:r>
        <w:rPr>
          <w:color w:val="auto"/>
        </w:rPr>
        <w:t xml:space="preserve"> y se establece las dependencias funcionales, nos permite de forma más rápida relacionar las dependencias entre entidades y atributos, de tal forma que es más práctico reconocer la 1FN, 2 FN y 3 FN.</w:t>
      </w:r>
    </w:p>
    <w:p w14:paraId="369C7589" w14:textId="0BBC25CD" w:rsidR="006B04E4" w:rsidRPr="006B04E4" w:rsidRDefault="006B04E4" w:rsidP="006B04E4">
      <w:pPr>
        <w:pStyle w:val="Prrafodelista"/>
        <w:numPr>
          <w:ilvl w:val="0"/>
          <w:numId w:val="14"/>
        </w:numPr>
        <w:rPr>
          <w:color w:val="auto"/>
        </w:rPr>
      </w:pPr>
      <w:r>
        <w:rPr>
          <w:color w:val="auto"/>
        </w:rPr>
        <w:t xml:space="preserve">Una vez que se obtienen las formas normales nos permite establecer las relaciones y de ese modo poder plasmar el diagrama en el Erwin. </w:t>
      </w:r>
    </w:p>
    <w:p w14:paraId="00F5EAB0" w14:textId="22D11D53" w:rsidR="0012156D" w:rsidRPr="004F2A47" w:rsidRDefault="0012156D" w:rsidP="004F2A47">
      <w:pPr>
        <w:pStyle w:val="Prrafodelista"/>
        <w:numPr>
          <w:ilvl w:val="0"/>
          <w:numId w:val="8"/>
        </w:numPr>
        <w:rPr>
          <w:b/>
          <w:bCs/>
          <w:color w:val="auto"/>
        </w:rPr>
      </w:pPr>
      <w:r w:rsidRPr="004F2A47">
        <w:rPr>
          <w:b/>
          <w:bCs/>
          <w:color w:val="auto"/>
        </w:rPr>
        <w:t>Recomendaciones</w:t>
      </w:r>
      <w:r w:rsidR="004F2A47" w:rsidRPr="004F2A47">
        <w:rPr>
          <w:b/>
          <w:bCs/>
          <w:color w:val="auto"/>
        </w:rPr>
        <w:t>:</w:t>
      </w:r>
    </w:p>
    <w:p w14:paraId="50359C6E" w14:textId="59EC1A4D" w:rsidR="004F2A47" w:rsidRDefault="006B04E4" w:rsidP="004F2A47">
      <w:pPr>
        <w:pStyle w:val="Prrafodelista"/>
        <w:ind w:left="1440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Hacer una buena estructura.</w:t>
      </w:r>
    </w:p>
    <w:p w14:paraId="51B9D536" w14:textId="15F47361" w:rsidR="006B04E4" w:rsidRPr="004F2A47" w:rsidRDefault="006B04E4" w:rsidP="004F2A47">
      <w:pPr>
        <w:pStyle w:val="Prrafodelista"/>
        <w:ind w:left="1440"/>
        <w:rPr>
          <w:b/>
          <w:bCs/>
          <w:color w:val="auto"/>
        </w:rPr>
      </w:pPr>
      <w:r>
        <w:rPr>
          <w:rFonts w:ascii="Arial" w:hAnsi="Arial" w:cs="Arial"/>
          <w:color w:val="auto"/>
        </w:rPr>
        <w:t xml:space="preserve">Establecer bien las dependencias, ya que esos son los aspectos básicos que nos permitirá desarrollar más rápido las relaciones y con ello las dependencias. </w:t>
      </w:r>
    </w:p>
    <w:sectPr w:rsidR="006B04E4" w:rsidRPr="004F2A47" w:rsidSect="003C76E2">
      <w:pgSz w:w="15840" w:h="12240" w:orient="landscape" w:code="1"/>
      <w:pgMar w:top="720" w:right="720" w:bottom="720" w:left="720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EB40F1" w14:textId="77777777" w:rsidR="008E465D" w:rsidRDefault="008E465D">
      <w:pPr>
        <w:spacing w:before="0" w:after="0" w:line="240" w:lineRule="auto"/>
      </w:pPr>
      <w:r>
        <w:separator/>
      </w:r>
    </w:p>
  </w:endnote>
  <w:endnote w:type="continuationSeparator" w:id="0">
    <w:p w14:paraId="5CC1A8D0" w14:textId="77777777" w:rsidR="008E465D" w:rsidRDefault="008E465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C6F74" w14:textId="77777777" w:rsidR="00C24251" w:rsidRPr="00CF40D8" w:rsidRDefault="00C24251">
    <w:pPr>
      <w:pStyle w:val="Piedepgina"/>
    </w:pPr>
    <w:r w:rsidRPr="00CF40D8">
      <w:t xml:space="preserve">Página </w:t>
    </w:r>
    <w:r w:rsidRPr="00CF40D8">
      <w:fldChar w:fldCharType="begin"/>
    </w:r>
    <w:r w:rsidRPr="00CF40D8">
      <w:instrText>PAGE  \* Arabic  \* MERGEFORMAT</w:instrText>
    </w:r>
    <w:r w:rsidRPr="00CF40D8">
      <w:fldChar w:fldCharType="separate"/>
    </w:r>
    <w:r w:rsidR="008A2161">
      <w:rPr>
        <w:noProof/>
      </w:rPr>
      <w:t>1</w:t>
    </w:r>
    <w:r w:rsidRPr="00CF40D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516B2" w14:textId="77777777" w:rsidR="008E465D" w:rsidRDefault="008E465D">
      <w:pPr>
        <w:spacing w:before="0" w:after="0" w:line="240" w:lineRule="auto"/>
      </w:pPr>
      <w:r>
        <w:separator/>
      </w:r>
    </w:p>
  </w:footnote>
  <w:footnote w:type="continuationSeparator" w:id="0">
    <w:p w14:paraId="19117F02" w14:textId="77777777" w:rsidR="008E465D" w:rsidRDefault="008E465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1F907F88"/>
    <w:multiLevelType w:val="hybridMultilevel"/>
    <w:tmpl w:val="3A16BB48"/>
    <w:lvl w:ilvl="0" w:tplc="78FCE36C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64DEA"/>
    <w:multiLevelType w:val="multilevel"/>
    <w:tmpl w:val="83002C8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4A846FE0"/>
    <w:multiLevelType w:val="multilevel"/>
    <w:tmpl w:val="C928A5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F3B4CFB"/>
    <w:multiLevelType w:val="multilevel"/>
    <w:tmpl w:val="180ABF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6" w15:restartNumberingAfterBreak="0">
    <w:nsid w:val="55A85197"/>
    <w:multiLevelType w:val="hybridMultilevel"/>
    <w:tmpl w:val="C76E84E2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B6D3F02"/>
    <w:multiLevelType w:val="hybridMultilevel"/>
    <w:tmpl w:val="FCD8A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76F98"/>
    <w:multiLevelType w:val="hybridMultilevel"/>
    <w:tmpl w:val="7376D6B0"/>
    <w:lvl w:ilvl="0" w:tplc="69DCAA72">
      <w:start w:val="1"/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3041E4"/>
    <w:multiLevelType w:val="hybridMultilevel"/>
    <w:tmpl w:val="B7B63BE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8"/>
  </w:num>
  <w:num w:numId="10">
    <w:abstractNumId w:val="6"/>
  </w:num>
  <w:num w:numId="11">
    <w:abstractNumId w:val="9"/>
  </w:num>
  <w:num w:numId="12">
    <w:abstractNumId w:val="3"/>
  </w:num>
  <w:num w:numId="13">
    <w:abstractNumId w:val="5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9D8"/>
    <w:rsid w:val="0002066E"/>
    <w:rsid w:val="000365D2"/>
    <w:rsid w:val="00061FDA"/>
    <w:rsid w:val="00062F8F"/>
    <w:rsid w:val="00076EF3"/>
    <w:rsid w:val="00093566"/>
    <w:rsid w:val="000944EF"/>
    <w:rsid w:val="000A700E"/>
    <w:rsid w:val="000D0B40"/>
    <w:rsid w:val="0012156D"/>
    <w:rsid w:val="001475E7"/>
    <w:rsid w:val="00162E13"/>
    <w:rsid w:val="001A0FBC"/>
    <w:rsid w:val="001C6FA3"/>
    <w:rsid w:val="00210D08"/>
    <w:rsid w:val="00246E4E"/>
    <w:rsid w:val="00271013"/>
    <w:rsid w:val="0029331C"/>
    <w:rsid w:val="002B007A"/>
    <w:rsid w:val="002C02EA"/>
    <w:rsid w:val="002D0521"/>
    <w:rsid w:val="00315DF0"/>
    <w:rsid w:val="00327016"/>
    <w:rsid w:val="00337103"/>
    <w:rsid w:val="00340910"/>
    <w:rsid w:val="0035375E"/>
    <w:rsid w:val="003646E1"/>
    <w:rsid w:val="003B78BC"/>
    <w:rsid w:val="003C76E2"/>
    <w:rsid w:val="003D1354"/>
    <w:rsid w:val="003D40F9"/>
    <w:rsid w:val="0042410C"/>
    <w:rsid w:val="004241E5"/>
    <w:rsid w:val="00445B85"/>
    <w:rsid w:val="00453653"/>
    <w:rsid w:val="004A6339"/>
    <w:rsid w:val="004B226C"/>
    <w:rsid w:val="004B7DEB"/>
    <w:rsid w:val="004C7BC9"/>
    <w:rsid w:val="004D4EB8"/>
    <w:rsid w:val="004E1D6D"/>
    <w:rsid w:val="004F2781"/>
    <w:rsid w:val="004F2A47"/>
    <w:rsid w:val="00502B52"/>
    <w:rsid w:val="00512BA3"/>
    <w:rsid w:val="0052431A"/>
    <w:rsid w:val="00531C6F"/>
    <w:rsid w:val="005350B4"/>
    <w:rsid w:val="00535F0C"/>
    <w:rsid w:val="00554681"/>
    <w:rsid w:val="005E0B88"/>
    <w:rsid w:val="005E1930"/>
    <w:rsid w:val="005E704C"/>
    <w:rsid w:val="0060233D"/>
    <w:rsid w:val="00650176"/>
    <w:rsid w:val="00652A01"/>
    <w:rsid w:val="00674C6A"/>
    <w:rsid w:val="0068073B"/>
    <w:rsid w:val="006B04E4"/>
    <w:rsid w:val="006D0A66"/>
    <w:rsid w:val="006E53D2"/>
    <w:rsid w:val="006F6D69"/>
    <w:rsid w:val="0076466F"/>
    <w:rsid w:val="00773D3C"/>
    <w:rsid w:val="007A6559"/>
    <w:rsid w:val="007D39D8"/>
    <w:rsid w:val="007E2A09"/>
    <w:rsid w:val="007F6D86"/>
    <w:rsid w:val="00806A60"/>
    <w:rsid w:val="00822419"/>
    <w:rsid w:val="00825DDD"/>
    <w:rsid w:val="00852D90"/>
    <w:rsid w:val="008710BB"/>
    <w:rsid w:val="0087552D"/>
    <w:rsid w:val="0088734C"/>
    <w:rsid w:val="008A2161"/>
    <w:rsid w:val="008D4AB4"/>
    <w:rsid w:val="008E465D"/>
    <w:rsid w:val="009003EE"/>
    <w:rsid w:val="00952ED1"/>
    <w:rsid w:val="00975425"/>
    <w:rsid w:val="0099638C"/>
    <w:rsid w:val="009C4626"/>
    <w:rsid w:val="009D2D39"/>
    <w:rsid w:val="009D62E4"/>
    <w:rsid w:val="009F48DB"/>
    <w:rsid w:val="00A06A3A"/>
    <w:rsid w:val="00A13C76"/>
    <w:rsid w:val="00A74451"/>
    <w:rsid w:val="00A76EDA"/>
    <w:rsid w:val="00AE2336"/>
    <w:rsid w:val="00AE339C"/>
    <w:rsid w:val="00B92E76"/>
    <w:rsid w:val="00BB1960"/>
    <w:rsid w:val="00BD2194"/>
    <w:rsid w:val="00BD3258"/>
    <w:rsid w:val="00BD55F6"/>
    <w:rsid w:val="00C2009F"/>
    <w:rsid w:val="00C24251"/>
    <w:rsid w:val="00C41419"/>
    <w:rsid w:val="00CB02A0"/>
    <w:rsid w:val="00CD536B"/>
    <w:rsid w:val="00CD7BDC"/>
    <w:rsid w:val="00CE5521"/>
    <w:rsid w:val="00CF40D8"/>
    <w:rsid w:val="00D54807"/>
    <w:rsid w:val="00D96026"/>
    <w:rsid w:val="00DC083A"/>
    <w:rsid w:val="00DD55D9"/>
    <w:rsid w:val="00DD79C9"/>
    <w:rsid w:val="00DF14A1"/>
    <w:rsid w:val="00E6742A"/>
    <w:rsid w:val="00EA3D45"/>
    <w:rsid w:val="00EF03D2"/>
    <w:rsid w:val="00F47D82"/>
    <w:rsid w:val="00F61A84"/>
    <w:rsid w:val="00F82CD7"/>
    <w:rsid w:val="00FB7E57"/>
    <w:rsid w:val="00FD5B97"/>
    <w:rsid w:val="00FF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F359094"/>
  <w15:docId w15:val="{30EDD31A-1D53-4952-928A-9AB5F6DB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lang w:val="es-ES" w:eastAsia="es-E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78BC"/>
    <w:pPr>
      <w:spacing w:after="160"/>
    </w:pPr>
  </w:style>
  <w:style w:type="paragraph" w:styleId="Ttulo1">
    <w:name w:val="heading 1"/>
    <w:basedOn w:val="Normal"/>
    <w:next w:val="Normal"/>
    <w:link w:val="Ttulo1Car"/>
    <w:uiPriority w:val="1"/>
    <w:qFormat/>
    <w:rsid w:val="00C24251"/>
    <w:pPr>
      <w:keepNext/>
      <w:keepLines/>
      <w:spacing w:before="36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Informacindecontacto">
    <w:name w:val="Información de contacto"/>
    <w:basedOn w:val="Normal"/>
    <w:uiPriority w:val="99"/>
    <w:qFormat/>
    <w:pPr>
      <w:spacing w:before="0" w:after="0"/>
      <w:jc w:val="center"/>
    </w:pPr>
  </w:style>
  <w:style w:type="character" w:customStyle="1" w:styleId="Ttulo1Car">
    <w:name w:val="Título 1 Car"/>
    <w:basedOn w:val="Fuentedeprrafopredeter"/>
    <w:link w:val="Ttulo1"/>
    <w:uiPriority w:val="1"/>
    <w:rsid w:val="00C2425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Descripci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aconvietas">
    <w:name w:val="List Bullet"/>
    <w:basedOn w:val="Normal"/>
    <w:uiPriority w:val="1"/>
    <w:unhideWhenUsed/>
    <w:qFormat/>
    <w:rsid w:val="00C24251"/>
    <w:pPr>
      <w:numPr>
        <w:numId w:val="5"/>
      </w:numPr>
      <w:spacing w:after="120"/>
    </w:pPr>
  </w:style>
  <w:style w:type="paragraph" w:styleId="Listaconnmeros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tulo">
    <w:name w:val="Title"/>
    <w:basedOn w:val="Normal"/>
    <w:next w:val="Normal"/>
    <w:link w:val="TtuloC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next w:val="Normal"/>
    <w:link w:val="SubttuloC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fasis">
    <w:name w:val="Emphasis"/>
    <w:basedOn w:val="Fuentedeprrafopredeter"/>
    <w:uiPriority w:val="10"/>
    <w:unhideWhenUsed/>
    <w:qFormat/>
    <w:rPr>
      <w:i w:val="0"/>
      <w:iCs w:val="0"/>
      <w:color w:val="007789" w:themeColor="accent1" w:themeShade="BF"/>
    </w:rPr>
  </w:style>
  <w:style w:type="paragraph" w:styleId="Sinespaciado">
    <w:name w:val="No Spacing"/>
    <w:link w:val="SinespaciadoC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color w:val="auto"/>
    </w:rPr>
  </w:style>
  <w:style w:type="paragraph" w:styleId="Cita">
    <w:name w:val="Quote"/>
    <w:basedOn w:val="Normal"/>
    <w:next w:val="Normal"/>
    <w:link w:val="CitaC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Car">
    <w:name w:val="Cita Car"/>
    <w:basedOn w:val="Fuentedeprrafopredeter"/>
    <w:link w:val="Cita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tuloTDC">
    <w:name w:val="TOC Heading"/>
    <w:basedOn w:val="Ttulo1"/>
    <w:next w:val="Normal"/>
    <w:uiPriority w:val="39"/>
    <w:unhideWhenUsed/>
    <w:qFormat/>
    <w:pPr>
      <w:spacing w:before="0"/>
      <w:outlineLvl w:val="9"/>
    </w:pPr>
  </w:style>
  <w:style w:type="paragraph" w:styleId="Piedepgina">
    <w:name w:val="footer"/>
    <w:basedOn w:val="Normal"/>
    <w:link w:val="PiedepginaC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aps/>
      <w:sz w:val="16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ipervnculo">
    <w:name w:val="Hyperlink"/>
    <w:basedOn w:val="Fuentedeprrafopredeter"/>
    <w:uiPriority w:val="99"/>
    <w:unhideWhenUsed/>
    <w:rPr>
      <w:color w:val="EB8803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paragraph" w:styleId="Bibliografa">
    <w:name w:val="Bibliography"/>
    <w:basedOn w:val="Normal"/>
    <w:next w:val="Normal"/>
    <w:uiPriority w:val="39"/>
    <w:unhideWhenUsed/>
  </w:style>
  <w:style w:type="paragraph" w:styleId="Encabezado">
    <w:name w:val="header"/>
    <w:basedOn w:val="Normal"/>
    <w:link w:val="EncabezadoCar"/>
    <w:uiPriority w:val="99"/>
    <w:unhideWhenUsed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Sangranormal">
    <w:name w:val="Normal Indent"/>
    <w:basedOn w:val="Normal"/>
    <w:uiPriority w:val="99"/>
    <w:unhideWhenUsed/>
    <w:pPr>
      <w:ind w:left="720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table" w:customStyle="1" w:styleId="tabladeinformes">
    <w:name w:val="tabla de informes"/>
    <w:basedOn w:val="Tabla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aconcuadrcula">
    <w:name w:val="Table Grid"/>
    <w:basedOn w:val="Tabla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7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8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24" Type="http://schemas.openxmlformats.org/officeDocument/2006/relationships/image" Target="media/image14.emf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emf"/><Relationship Id="rId10" Type="http://schemas.openxmlformats.org/officeDocument/2006/relationships/image" Target="media/image1.jp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3082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868D65375F94E0BBE5FE7C0FB882D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895511-E6CC-40DA-942A-3B94E9895EF0}"/>
      </w:docPartPr>
      <w:docPartBody>
        <w:p w:rsidR="009E26D8" w:rsidRDefault="005536A9">
          <w:pPr>
            <w:pStyle w:val="E868D65375F94E0BBE5FE7C0FB882DD2"/>
          </w:pPr>
          <w:bookmarkStart w:id="0" w:name="_Toc329354602"/>
          <w:bookmarkStart w:id="1" w:name="_Toc329354823"/>
          <w:bookmarkStart w:id="2" w:name="_Toc329354603"/>
          <w:bookmarkStart w:id="3" w:name="_Toc329354824"/>
          <w:bookmarkStart w:id="4" w:name="_Toc329354604"/>
          <w:bookmarkStart w:id="5" w:name="_Toc329354825"/>
          <w:bookmarkStart w:id="6" w:name="_Toc329354605"/>
          <w:bookmarkStart w:id="7" w:name="_Toc329354826"/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r w:rsidRPr="00C84D22"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rowallia New"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A9"/>
    <w:rsid w:val="001F2341"/>
    <w:rsid w:val="001F3384"/>
    <w:rsid w:val="004A4E20"/>
    <w:rsid w:val="004E1B92"/>
    <w:rsid w:val="005536A9"/>
    <w:rsid w:val="0061529E"/>
    <w:rsid w:val="006540D9"/>
    <w:rsid w:val="009C1FC2"/>
    <w:rsid w:val="009E26D8"/>
    <w:rsid w:val="00E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1"/>
    <w:qFormat/>
    <w:pPr>
      <w:keepNext/>
      <w:keepLines/>
      <w:spacing w:before="360" w:after="60" w:line="264" w:lineRule="auto"/>
      <w:outlineLvl w:val="0"/>
    </w:pPr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rFonts w:asciiTheme="majorHAnsi" w:eastAsiaTheme="majorEastAsia" w:hAnsiTheme="majorHAnsi" w:cstheme="majorBidi"/>
      <w:color w:val="4472C4" w:themeColor="accent1"/>
      <w:sz w:val="30"/>
      <w:szCs w:val="20"/>
    </w:rPr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caps/>
      <w:color w:val="4472C4" w:themeColor="accent1"/>
      <w:szCs w:val="20"/>
    </w:rPr>
  </w:style>
  <w:style w:type="paragraph" w:styleId="Listaconvietas">
    <w:name w:val="List Bullet"/>
    <w:basedOn w:val="Normal"/>
    <w:uiPriority w:val="1"/>
    <w:unhideWhenUsed/>
    <w:qFormat/>
    <w:pPr>
      <w:numPr>
        <w:numId w:val="1"/>
      </w:numPr>
      <w:spacing w:before="120" w:after="12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E868D65375F94E0BBE5FE7C0FB882DD2">
    <w:name w:val="E868D65375F94E0BBE5FE7C0FB882D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2021-02-04T00:00:00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F5E874D-8D53-4341-8BA4-32C8979816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B46541-6D17-44D6-9305-0425AF0BC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StudentReport.dotx</Template>
  <TotalTime>1108</TotalTime>
  <Pages>7</Pages>
  <Words>294</Words>
  <Characters>1621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Encabezados</vt:lpstr>
      </vt:variant>
      <vt:variant>
        <vt:i4>5</vt:i4>
      </vt:variant>
    </vt:vector>
  </HeadingPairs>
  <TitlesOfParts>
    <vt:vector size="7" baseType="lpstr">
      <vt:lpstr>Laboratorio 3</vt:lpstr>
      <vt:lpstr/>
      <vt:lpstr>&lt;Ya puede empezar</vt:lpstr>
      <vt:lpstr>Déjelo perfecto</vt:lpstr>
      <vt:lpstr>Termínelo con un último toque</vt:lpstr>
      <vt:lpstr>    Agregar una tabla de contenido</vt:lpstr>
      <vt:lpstr>    Agregar una bibliografía</vt:lpstr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Laboratorio 4</dc:title>
  <dc:subject>Alumna:  NATALY gONZALES AYALA</dc:subject>
  <dc:creator>Usuario</dc:creator>
  <cp:keywords/>
  <cp:lastModifiedBy>Nataly Stefany Gonzales</cp:lastModifiedBy>
  <cp:revision>65</cp:revision>
  <dcterms:created xsi:type="dcterms:W3CDTF">2021-02-05T03:57:00Z</dcterms:created>
  <dcterms:modified xsi:type="dcterms:W3CDTF">2021-02-19T21:46:00Z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