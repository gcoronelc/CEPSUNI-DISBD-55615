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9354601" w:displacedByCustomXml="next"/>
    <w:bookmarkStart w:id="1" w:name="_Toc329354822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48C301A" w14:textId="72899C1D" w:rsidR="0087552D" w:rsidRDefault="0087552D">
          <w:pPr>
            <w:pStyle w:val="Sinespaciado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00CD709" wp14:editId="78ABA91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2992C" w14:textId="197A5C6B" w:rsidR="0087552D" w:rsidRPr="00C84D22" w:rsidRDefault="0087552D">
                                <w:pPr>
                                  <w:pStyle w:val="Informacindecontacto"/>
                                </w:pPr>
                                <w:r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E868D65375F94E0BBE5FE7C0FB882DD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04T00:00:00Z"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D39D8">
                                      <w:t>04 de febrero de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0CD7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14:paraId="76D2992C" w14:textId="197A5C6B" w:rsidR="0087552D" w:rsidRPr="00C84D22" w:rsidRDefault="0087552D">
                          <w:pPr>
                            <w:pStyle w:val="Informacindecontacto"/>
                          </w:pPr>
                          <w:r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2032065285"/>
                              <w:placeholder>
                                <w:docPart w:val="E868D65375F94E0BBE5FE7C0FB882DD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04T00:00:00Z"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D39D8">
                                <w:t>04 de febrero de 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11E416B" w14:textId="24370C15" w:rsidR="0087552D" w:rsidRDefault="00BD55F6">
          <w:pPr>
            <w:spacing w:after="200"/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6FA8C99" wp14:editId="6ED74BB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5647690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70636D" w14:textId="06BF0C8A" w:rsidR="0087552D" w:rsidRPr="00C84D22" w:rsidRDefault="007D39D8">
                                    <w:pPr>
                                      <w:pStyle w:val="Ttulo"/>
                                    </w:pPr>
                                    <w:r>
                                      <w:t>Laboratorio 1</w:t>
                                    </w:r>
                                  </w:p>
                                </w:sdtContent>
                              </w:sdt>
                              <w:p w14:paraId="60A32D8E" w14:textId="3924C3DF" w:rsidR="0087552D" w:rsidRPr="00C84D22" w:rsidRDefault="00FB7E57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5B85" w:rsidRPr="00445B85">
                                      <w:rPr>
                                        <w:b/>
                                        <w:bCs/>
                                      </w:rPr>
                                      <w:t>Alumna:</w:t>
                                    </w:r>
                                    <w:r w:rsidR="00554681">
                                      <w:rPr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="00445B85" w:rsidRPr="00445B85">
                                      <w:rPr>
                                        <w:b/>
                                        <w:bCs/>
                                      </w:rPr>
                                      <w:t xml:space="preserve"> NATALY gONZALES AYALA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FA8C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1" o:spid="_x0000_s1027" type="#_x0000_t202" style="position:absolute;margin-left:0;margin-top:444.7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670636D" w14:textId="06BF0C8A" w:rsidR="0087552D" w:rsidRPr="00C84D22" w:rsidRDefault="007D39D8">
                              <w:pPr>
                                <w:pStyle w:val="Ttulo"/>
                              </w:pPr>
                              <w:r>
                                <w:t>Laboratorio 1</w:t>
                              </w:r>
                            </w:p>
                          </w:sdtContent>
                        </w:sdt>
                        <w:p w14:paraId="60A32D8E" w14:textId="3924C3DF" w:rsidR="0087552D" w:rsidRPr="00C84D22" w:rsidRDefault="00FB7E57">
                          <w:pPr>
                            <w:pStyle w:val="Subttulo"/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45B85" w:rsidRPr="00445B85">
                                <w:rPr>
                                  <w:b/>
                                  <w:bCs/>
                                </w:rPr>
                                <w:t>Alumna:</w:t>
                              </w:r>
                              <w:r w:rsidR="00554681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445B85" w:rsidRPr="00445B85">
                                <w:rPr>
                                  <w:b/>
                                  <w:bCs/>
                                </w:rPr>
                                <w:t xml:space="preserve"> NATALY gONZALES AYALA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45B85">
            <w:rPr>
              <w:noProof/>
              <w:sz w:val="24"/>
            </w:rPr>
            <w:drawing>
              <wp:anchor distT="0" distB="0" distL="114300" distR="114300" simplePos="0" relativeHeight="251662336" behindDoc="0" locked="0" layoutInCell="1" allowOverlap="1" wp14:anchorId="24BF814B" wp14:editId="1003894A">
                <wp:simplePos x="0" y="0"/>
                <wp:positionH relativeFrom="margin">
                  <wp:align>center</wp:align>
                </wp:positionH>
                <wp:positionV relativeFrom="paragraph">
                  <wp:posOffset>2071370</wp:posOffset>
                </wp:positionV>
                <wp:extent cx="5753100" cy="322135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221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br w:type="page"/>
          </w:r>
        </w:p>
      </w:sdtContent>
    </w:sdt>
    <w:bookmarkEnd w:id="1"/>
    <w:bookmarkEnd w:id="0"/>
    <w:p w14:paraId="039D9940" w14:textId="28FF3E71" w:rsidR="007E2A09" w:rsidRPr="0012156D" w:rsidRDefault="0012156D" w:rsidP="007D39D8">
      <w:pPr>
        <w:pStyle w:val="Ttulo1"/>
        <w:rPr>
          <w:rStyle w:val="Ttulo1Car"/>
          <w:color w:val="auto"/>
        </w:rPr>
      </w:pPr>
      <w:r w:rsidRPr="0012156D">
        <w:rPr>
          <w:rStyle w:val="Ttulo1Car"/>
          <w:color w:val="auto"/>
        </w:rPr>
        <w:lastRenderedPageBreak/>
        <w:t>Índice</w:t>
      </w:r>
    </w:p>
    <w:p w14:paraId="7687C353" w14:textId="3B9C24CD" w:rsidR="007D39D8" w:rsidRPr="0012156D" w:rsidRDefault="00CD7BDC" w:rsidP="007D39D8">
      <w:pPr>
        <w:rPr>
          <w:b/>
          <w:bCs/>
          <w:color w:val="auto"/>
        </w:rPr>
      </w:pPr>
      <w:r w:rsidRPr="0012156D">
        <w:rPr>
          <w:b/>
          <w:bCs/>
          <w:color w:val="auto"/>
        </w:rPr>
        <w:t>1.</w:t>
      </w:r>
      <w:r w:rsidR="0012156D" w:rsidRPr="0012156D">
        <w:rPr>
          <w:b/>
          <w:bCs/>
          <w:color w:val="auto"/>
        </w:rPr>
        <w:t xml:space="preserve"> Solución de Problemas</w:t>
      </w:r>
    </w:p>
    <w:p w14:paraId="092B26B1" w14:textId="109B491B" w:rsidR="00CD7BDC" w:rsidRPr="0012156D" w:rsidRDefault="00CD7BDC" w:rsidP="007D39D8">
      <w:pPr>
        <w:rPr>
          <w:b/>
          <w:bCs/>
          <w:color w:val="auto"/>
        </w:rPr>
      </w:pPr>
      <w:r w:rsidRPr="0012156D">
        <w:rPr>
          <w:b/>
          <w:bCs/>
          <w:color w:val="auto"/>
        </w:rPr>
        <w:t>2.</w:t>
      </w:r>
      <w:r w:rsidR="0012156D" w:rsidRPr="0012156D">
        <w:rPr>
          <w:b/>
          <w:bCs/>
          <w:color w:val="auto"/>
        </w:rPr>
        <w:t xml:space="preserve"> Conclusiones</w:t>
      </w:r>
    </w:p>
    <w:p w14:paraId="76BC387E" w14:textId="74AA4346" w:rsidR="00CD7BDC" w:rsidRPr="0012156D" w:rsidRDefault="00CD7BDC" w:rsidP="007D39D8">
      <w:pPr>
        <w:rPr>
          <w:b/>
          <w:bCs/>
          <w:color w:val="auto"/>
        </w:rPr>
      </w:pPr>
      <w:r w:rsidRPr="0012156D">
        <w:rPr>
          <w:b/>
          <w:bCs/>
          <w:color w:val="auto"/>
        </w:rPr>
        <w:t>3.</w:t>
      </w:r>
      <w:r w:rsidR="0012156D" w:rsidRPr="0012156D">
        <w:rPr>
          <w:b/>
          <w:bCs/>
          <w:color w:val="auto"/>
        </w:rPr>
        <w:t xml:space="preserve"> Recomendaciones</w:t>
      </w:r>
    </w:p>
    <w:p w14:paraId="27059C3E" w14:textId="1D47BADD" w:rsidR="00CD7BDC" w:rsidRDefault="00CD7BDC" w:rsidP="007D39D8"/>
    <w:p w14:paraId="63D86D93" w14:textId="00F09093" w:rsidR="00CD7BDC" w:rsidRDefault="00CD7BDC" w:rsidP="007D39D8"/>
    <w:p w14:paraId="27E707A8" w14:textId="651D90F8" w:rsidR="00CD7BDC" w:rsidRDefault="00CD7BDC" w:rsidP="007D39D8"/>
    <w:p w14:paraId="3A4F76BD" w14:textId="158AFD64" w:rsidR="00CD7BDC" w:rsidRDefault="00CD7BDC" w:rsidP="007D39D8"/>
    <w:p w14:paraId="102798CF" w14:textId="5A1DE882" w:rsidR="00CD7BDC" w:rsidRDefault="00CD7BDC" w:rsidP="007D39D8"/>
    <w:p w14:paraId="486D9C9E" w14:textId="301E27A0" w:rsidR="00CD7BDC" w:rsidRDefault="00CD7BDC" w:rsidP="007D39D8"/>
    <w:p w14:paraId="0FE2F0E1" w14:textId="103FB3B8" w:rsidR="00CD7BDC" w:rsidRDefault="00CD7BDC" w:rsidP="007D39D8"/>
    <w:p w14:paraId="76DE545C" w14:textId="4A57484E" w:rsidR="00CD7BDC" w:rsidRDefault="00CD7BDC" w:rsidP="007D39D8"/>
    <w:p w14:paraId="117DADFB" w14:textId="1D884144" w:rsidR="00CD7BDC" w:rsidRDefault="00CD7BDC" w:rsidP="007D39D8"/>
    <w:p w14:paraId="0F3C8155" w14:textId="1F3A5320" w:rsidR="00CD7BDC" w:rsidRDefault="00CD7BDC" w:rsidP="007D39D8"/>
    <w:p w14:paraId="1B93C3C6" w14:textId="0ECA51E8" w:rsidR="00CD7BDC" w:rsidRDefault="00CD7BDC" w:rsidP="007D39D8"/>
    <w:p w14:paraId="02B4F5FF" w14:textId="734DDA67" w:rsidR="00CD7BDC" w:rsidRDefault="00CD7BDC" w:rsidP="007D39D8"/>
    <w:p w14:paraId="0CC0860D" w14:textId="50E36907" w:rsidR="00CD7BDC" w:rsidRDefault="00CD7BDC" w:rsidP="007D39D8"/>
    <w:p w14:paraId="3F41163F" w14:textId="3EFF4D86" w:rsidR="00CD7BDC" w:rsidRDefault="00CD7BDC" w:rsidP="007D39D8"/>
    <w:p w14:paraId="634DD0F7" w14:textId="3B5671EA" w:rsidR="00CD7BDC" w:rsidRDefault="00CD7BDC" w:rsidP="007D39D8"/>
    <w:p w14:paraId="7E5D0435" w14:textId="51775C2A" w:rsidR="00CD7BDC" w:rsidRDefault="00CD7BDC" w:rsidP="007D39D8"/>
    <w:p w14:paraId="6B179B49" w14:textId="03AD2C2B" w:rsidR="00CD7BDC" w:rsidRDefault="00CD7BDC" w:rsidP="007D39D8"/>
    <w:p w14:paraId="25842FC9" w14:textId="5B29F468" w:rsidR="00CD7BDC" w:rsidRDefault="00CD7BDC" w:rsidP="007D39D8"/>
    <w:p w14:paraId="73921112" w14:textId="45A5D0D5" w:rsidR="00CD7BDC" w:rsidRDefault="00CD7BDC" w:rsidP="007D39D8"/>
    <w:p w14:paraId="0549476F" w14:textId="67462ECF" w:rsidR="00CD7BDC" w:rsidRDefault="00CD7BDC" w:rsidP="007D39D8"/>
    <w:p w14:paraId="0A7EB1F7" w14:textId="397E0063" w:rsidR="00CD7BDC" w:rsidRDefault="00CD7BDC" w:rsidP="007D39D8"/>
    <w:p w14:paraId="31E19D86" w14:textId="3764E310" w:rsidR="00CD7BDC" w:rsidRDefault="00CD7BDC" w:rsidP="007D39D8"/>
    <w:p w14:paraId="3467BE4C" w14:textId="0AFC2927" w:rsidR="00CD7BDC" w:rsidRDefault="00CD7BDC" w:rsidP="007D39D8"/>
    <w:p w14:paraId="06C371D9" w14:textId="12F3398C" w:rsidR="00CD7BDC" w:rsidRDefault="00CD7BDC" w:rsidP="007D39D8"/>
    <w:p w14:paraId="17F36DAE" w14:textId="70C35A10" w:rsidR="00CD7BDC" w:rsidRDefault="00CD7BDC" w:rsidP="007D39D8"/>
    <w:p w14:paraId="11631E50" w14:textId="228E9857" w:rsidR="00CD7BDC" w:rsidRDefault="00CD7BDC" w:rsidP="007D39D8"/>
    <w:p w14:paraId="6D24C327" w14:textId="64D495D6" w:rsidR="0012156D" w:rsidRPr="0012156D" w:rsidRDefault="0012156D" w:rsidP="00554681">
      <w:pPr>
        <w:pStyle w:val="Prrafodelista"/>
        <w:numPr>
          <w:ilvl w:val="0"/>
          <w:numId w:val="8"/>
        </w:numPr>
        <w:ind w:left="426" w:hanging="426"/>
        <w:rPr>
          <w:b/>
          <w:bCs/>
          <w:color w:val="auto"/>
        </w:rPr>
      </w:pPr>
      <w:r w:rsidRPr="0012156D">
        <w:rPr>
          <w:b/>
          <w:bCs/>
          <w:color w:val="auto"/>
        </w:rPr>
        <w:lastRenderedPageBreak/>
        <w:t>Solución de Problemas</w:t>
      </w:r>
    </w:p>
    <w:p w14:paraId="0EC2DE3D" w14:textId="11344FB9" w:rsidR="0012156D" w:rsidRPr="0012156D" w:rsidRDefault="0012156D" w:rsidP="00554681">
      <w:pPr>
        <w:pStyle w:val="Prrafodelista"/>
        <w:ind w:left="567"/>
        <w:rPr>
          <w:b/>
          <w:bCs/>
          <w:color w:val="auto"/>
        </w:rPr>
      </w:pPr>
      <w:r>
        <w:rPr>
          <w:b/>
          <w:bCs/>
          <w:color w:val="auto"/>
        </w:rPr>
        <w:t>1.1 Enunciado</w:t>
      </w:r>
    </w:p>
    <w:p w14:paraId="0DD59BAE" w14:textId="77777777" w:rsidR="0012156D" w:rsidRPr="00CD7BDC" w:rsidRDefault="0012156D" w:rsidP="00554681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CD7BDC">
        <w:rPr>
          <w:rFonts w:ascii="Arial" w:hAnsi="Arial" w:cs="Arial"/>
          <w:b/>
          <w:bCs/>
          <w:sz w:val="24"/>
          <w:szCs w:val="24"/>
        </w:rPr>
        <w:t>PROBLEMA 02: Envío de Paquetes</w:t>
      </w:r>
    </w:p>
    <w:p w14:paraId="56C207AA" w14:textId="77777777" w:rsidR="0012156D" w:rsidRPr="00CD7BDC" w:rsidRDefault="0012156D" w:rsidP="00554681">
      <w:pPr>
        <w:ind w:left="567"/>
        <w:jc w:val="both"/>
        <w:rPr>
          <w:rFonts w:ascii="Arial" w:hAnsi="Arial" w:cs="Arial"/>
          <w:sz w:val="22"/>
          <w:szCs w:val="22"/>
        </w:rPr>
      </w:pPr>
      <w:r w:rsidRPr="00CD7BDC">
        <w:rPr>
          <w:rFonts w:ascii="Arial" w:hAnsi="Arial" w:cs="Arial"/>
          <w:sz w:val="22"/>
          <w:szCs w:val="22"/>
        </w:rPr>
        <w:t>A partir del siguiente enunciado se desea realizar el modelo conceptual correspondiente.</w:t>
      </w:r>
    </w:p>
    <w:p w14:paraId="6CACEED1" w14:textId="77777777" w:rsidR="0012156D" w:rsidRPr="00CD7BDC" w:rsidRDefault="0012156D" w:rsidP="00554681">
      <w:pPr>
        <w:pStyle w:val="Prrafodelista"/>
        <w:numPr>
          <w:ilvl w:val="0"/>
          <w:numId w:val="7"/>
        </w:numPr>
        <w:ind w:left="1287"/>
        <w:jc w:val="both"/>
        <w:rPr>
          <w:rFonts w:ascii="Arial" w:hAnsi="Arial" w:cs="Arial"/>
          <w:sz w:val="22"/>
          <w:szCs w:val="22"/>
        </w:rPr>
      </w:pPr>
      <w:r w:rsidRPr="00CD7BDC">
        <w:rPr>
          <w:rFonts w:ascii="Arial" w:hAnsi="Arial" w:cs="Arial"/>
          <w:sz w:val="22"/>
          <w:szCs w:val="22"/>
        </w:rPr>
        <w:t xml:space="preserve">Se desea informatizar la gestión de una empresa de transportes que reparte </w:t>
      </w:r>
      <w:r w:rsidRPr="008710BB">
        <w:rPr>
          <w:rFonts w:ascii="Arial" w:hAnsi="Arial" w:cs="Arial"/>
          <w:sz w:val="22"/>
          <w:szCs w:val="22"/>
        </w:rPr>
        <w:t>paquetes</w:t>
      </w:r>
      <w:r w:rsidRPr="00CD7BDC">
        <w:rPr>
          <w:rFonts w:ascii="Arial" w:hAnsi="Arial" w:cs="Arial"/>
          <w:sz w:val="22"/>
          <w:szCs w:val="22"/>
        </w:rPr>
        <w:t xml:space="preserve"> por todo el País. Los encargados de llevar los paquetes son los </w:t>
      </w:r>
      <w:r w:rsidRPr="008710BB">
        <w:rPr>
          <w:rFonts w:ascii="Arial" w:hAnsi="Arial" w:cs="Arial"/>
          <w:b/>
          <w:bCs/>
          <w:sz w:val="22"/>
          <w:szCs w:val="22"/>
        </w:rPr>
        <w:t>camioneros</w:t>
      </w:r>
      <w:r w:rsidRPr="00CD7BDC">
        <w:rPr>
          <w:rFonts w:ascii="Arial" w:hAnsi="Arial" w:cs="Arial"/>
          <w:sz w:val="22"/>
          <w:szCs w:val="22"/>
        </w:rPr>
        <w:t>, de los que se quiere guardar el DNI, nombre, teléfono, dirección, salario y distrito en la que vive.</w:t>
      </w:r>
    </w:p>
    <w:p w14:paraId="4152B938" w14:textId="77777777" w:rsidR="0012156D" w:rsidRPr="00CD7BDC" w:rsidRDefault="0012156D" w:rsidP="00554681">
      <w:pPr>
        <w:pStyle w:val="Prrafodelista"/>
        <w:numPr>
          <w:ilvl w:val="0"/>
          <w:numId w:val="7"/>
        </w:numPr>
        <w:ind w:left="1287"/>
        <w:jc w:val="both"/>
        <w:rPr>
          <w:rFonts w:ascii="Arial" w:hAnsi="Arial" w:cs="Arial"/>
          <w:sz w:val="22"/>
          <w:szCs w:val="22"/>
        </w:rPr>
      </w:pPr>
      <w:r w:rsidRPr="00CD7BDC">
        <w:rPr>
          <w:rFonts w:ascii="Arial" w:hAnsi="Arial" w:cs="Arial"/>
          <w:sz w:val="22"/>
          <w:szCs w:val="22"/>
        </w:rPr>
        <w:t xml:space="preserve">De los </w:t>
      </w:r>
      <w:r w:rsidRPr="008710BB">
        <w:rPr>
          <w:rFonts w:ascii="Arial" w:hAnsi="Arial" w:cs="Arial"/>
          <w:b/>
          <w:bCs/>
          <w:sz w:val="22"/>
          <w:szCs w:val="22"/>
        </w:rPr>
        <w:t>paquetes</w:t>
      </w:r>
      <w:r w:rsidRPr="00CD7BDC">
        <w:rPr>
          <w:rFonts w:ascii="Arial" w:hAnsi="Arial" w:cs="Arial"/>
          <w:sz w:val="22"/>
          <w:szCs w:val="22"/>
        </w:rPr>
        <w:t xml:space="preserve"> transportados interesa conocer el código de paquete, descripción, destinatario y dirección del destinatario.</w:t>
      </w:r>
    </w:p>
    <w:p w14:paraId="1D986566" w14:textId="77777777" w:rsidR="0012156D" w:rsidRPr="00CD7BDC" w:rsidRDefault="0012156D" w:rsidP="00554681">
      <w:pPr>
        <w:pStyle w:val="Prrafodelista"/>
        <w:numPr>
          <w:ilvl w:val="0"/>
          <w:numId w:val="7"/>
        </w:numPr>
        <w:ind w:left="1287"/>
        <w:jc w:val="both"/>
        <w:rPr>
          <w:rFonts w:ascii="Arial" w:hAnsi="Arial" w:cs="Arial"/>
          <w:sz w:val="22"/>
          <w:szCs w:val="22"/>
        </w:rPr>
      </w:pPr>
      <w:r w:rsidRPr="00F82CD7">
        <w:rPr>
          <w:rFonts w:ascii="Arial" w:hAnsi="Arial" w:cs="Arial"/>
          <w:sz w:val="22"/>
          <w:szCs w:val="22"/>
          <w:highlight w:val="yellow"/>
        </w:rPr>
        <w:t>Un camionero distribuye muchos paquetes</w:t>
      </w:r>
      <w:r w:rsidRPr="00CD7BDC">
        <w:rPr>
          <w:rFonts w:ascii="Arial" w:hAnsi="Arial" w:cs="Arial"/>
          <w:sz w:val="22"/>
          <w:szCs w:val="22"/>
        </w:rPr>
        <w:t xml:space="preserve">, y </w:t>
      </w:r>
      <w:r w:rsidRPr="00F82CD7">
        <w:rPr>
          <w:rFonts w:ascii="Arial" w:hAnsi="Arial" w:cs="Arial"/>
          <w:sz w:val="22"/>
          <w:szCs w:val="22"/>
          <w:highlight w:val="green"/>
        </w:rPr>
        <w:t>un paquete sólo puede ser distribuido por un camionero</w:t>
      </w:r>
      <w:r w:rsidRPr="00CD7BDC">
        <w:rPr>
          <w:rFonts w:ascii="Arial" w:hAnsi="Arial" w:cs="Arial"/>
          <w:sz w:val="22"/>
          <w:szCs w:val="22"/>
        </w:rPr>
        <w:t>.</w:t>
      </w:r>
    </w:p>
    <w:p w14:paraId="7A76BB8A" w14:textId="77777777" w:rsidR="0012156D" w:rsidRDefault="0012156D" w:rsidP="00554681">
      <w:pPr>
        <w:pStyle w:val="Prrafodelista"/>
        <w:numPr>
          <w:ilvl w:val="0"/>
          <w:numId w:val="7"/>
        </w:numPr>
        <w:ind w:left="1287"/>
        <w:jc w:val="both"/>
        <w:rPr>
          <w:sz w:val="18"/>
          <w:szCs w:val="18"/>
        </w:rPr>
      </w:pPr>
      <w:r w:rsidRPr="00CD7BDC">
        <w:rPr>
          <w:rFonts w:ascii="Arial" w:hAnsi="Arial" w:cs="Arial"/>
          <w:sz w:val="22"/>
          <w:szCs w:val="22"/>
        </w:rPr>
        <w:t xml:space="preserve">De las </w:t>
      </w:r>
      <w:r w:rsidRPr="008710BB">
        <w:rPr>
          <w:rFonts w:ascii="Arial" w:hAnsi="Arial" w:cs="Arial"/>
          <w:b/>
          <w:bCs/>
          <w:sz w:val="22"/>
          <w:szCs w:val="22"/>
        </w:rPr>
        <w:t>provincias</w:t>
      </w:r>
      <w:r w:rsidRPr="00CD7BDC">
        <w:rPr>
          <w:rFonts w:ascii="Arial" w:hAnsi="Arial" w:cs="Arial"/>
          <w:sz w:val="22"/>
          <w:szCs w:val="22"/>
        </w:rPr>
        <w:t xml:space="preserve"> a las que llegan los paquetes interesa guardar el código de provincia y el nombre. </w:t>
      </w:r>
      <w:r w:rsidRPr="00BD55F6">
        <w:rPr>
          <w:rFonts w:ascii="Arial" w:hAnsi="Arial" w:cs="Arial"/>
          <w:sz w:val="22"/>
          <w:szCs w:val="22"/>
          <w:highlight w:val="yellow"/>
        </w:rPr>
        <w:t>Un paquete sólo puede llegar a una provincia</w:t>
      </w:r>
      <w:r w:rsidRPr="00CD7BDC">
        <w:rPr>
          <w:rFonts w:ascii="Arial" w:hAnsi="Arial" w:cs="Arial"/>
          <w:sz w:val="22"/>
          <w:szCs w:val="22"/>
        </w:rPr>
        <w:t xml:space="preserve">. Sin embargo, </w:t>
      </w:r>
      <w:r w:rsidRPr="00BD55F6">
        <w:rPr>
          <w:rFonts w:ascii="Arial" w:hAnsi="Arial" w:cs="Arial"/>
          <w:sz w:val="22"/>
          <w:szCs w:val="22"/>
          <w:highlight w:val="green"/>
        </w:rPr>
        <w:t>a una provincia pueden llegar varios paquetes</w:t>
      </w:r>
      <w:r w:rsidRPr="00CD7BDC">
        <w:rPr>
          <w:sz w:val="18"/>
          <w:szCs w:val="18"/>
        </w:rPr>
        <w:t>.</w:t>
      </w:r>
    </w:p>
    <w:p w14:paraId="380593E5" w14:textId="77777777" w:rsidR="0012156D" w:rsidRPr="00CD7BDC" w:rsidRDefault="0012156D" w:rsidP="00554681">
      <w:pPr>
        <w:pStyle w:val="Prrafodelista"/>
        <w:numPr>
          <w:ilvl w:val="0"/>
          <w:numId w:val="7"/>
        </w:numPr>
        <w:ind w:left="1287"/>
        <w:jc w:val="both"/>
        <w:rPr>
          <w:rFonts w:ascii="Arial" w:hAnsi="Arial" w:cs="Arial"/>
          <w:sz w:val="22"/>
          <w:szCs w:val="22"/>
        </w:rPr>
      </w:pPr>
      <w:r w:rsidRPr="00CD7BDC">
        <w:rPr>
          <w:rFonts w:ascii="Arial" w:hAnsi="Arial" w:cs="Arial"/>
          <w:sz w:val="22"/>
          <w:szCs w:val="22"/>
        </w:rPr>
        <w:t xml:space="preserve">De los </w:t>
      </w:r>
      <w:r w:rsidRPr="008710BB">
        <w:rPr>
          <w:rFonts w:ascii="Arial" w:hAnsi="Arial" w:cs="Arial"/>
          <w:b/>
          <w:bCs/>
          <w:sz w:val="22"/>
          <w:szCs w:val="22"/>
        </w:rPr>
        <w:t>camiones</w:t>
      </w:r>
      <w:r w:rsidRPr="00CD7BDC">
        <w:rPr>
          <w:rFonts w:ascii="Arial" w:hAnsi="Arial" w:cs="Arial"/>
          <w:sz w:val="22"/>
          <w:szCs w:val="22"/>
        </w:rPr>
        <w:t xml:space="preserve"> que llevan los camioneros, interesa conocer la matrícula, modelo, tipo y potencia. </w:t>
      </w:r>
      <w:r w:rsidRPr="00BD55F6">
        <w:rPr>
          <w:rFonts w:ascii="Arial" w:hAnsi="Arial" w:cs="Arial"/>
          <w:sz w:val="22"/>
          <w:szCs w:val="22"/>
          <w:highlight w:val="yellow"/>
        </w:rPr>
        <w:t>Un camionero puede conducir diferentes camiones</w:t>
      </w:r>
      <w:r w:rsidRPr="00CD7BDC">
        <w:rPr>
          <w:rFonts w:ascii="Arial" w:hAnsi="Arial" w:cs="Arial"/>
          <w:sz w:val="22"/>
          <w:szCs w:val="22"/>
        </w:rPr>
        <w:t xml:space="preserve"> en fechas diferentes, y </w:t>
      </w:r>
      <w:r w:rsidRPr="00BD55F6">
        <w:rPr>
          <w:rFonts w:ascii="Arial" w:hAnsi="Arial" w:cs="Arial"/>
          <w:sz w:val="22"/>
          <w:szCs w:val="22"/>
          <w:highlight w:val="green"/>
        </w:rPr>
        <w:t>un camión puede ser conducido por varios camioneros.</w:t>
      </w:r>
    </w:p>
    <w:p w14:paraId="49078E49" w14:textId="7E4F45CD" w:rsidR="0012156D" w:rsidRDefault="0012156D" w:rsidP="00554681">
      <w:pPr>
        <w:pStyle w:val="Prrafodelista"/>
        <w:numPr>
          <w:ilvl w:val="0"/>
          <w:numId w:val="7"/>
        </w:numPr>
        <w:ind w:left="1287"/>
        <w:jc w:val="both"/>
        <w:rPr>
          <w:rFonts w:ascii="Arial" w:hAnsi="Arial" w:cs="Arial"/>
          <w:sz w:val="22"/>
          <w:szCs w:val="22"/>
        </w:rPr>
      </w:pPr>
      <w:r w:rsidRPr="00CD7BDC">
        <w:rPr>
          <w:rFonts w:ascii="Arial" w:hAnsi="Arial" w:cs="Arial"/>
          <w:sz w:val="22"/>
          <w:szCs w:val="22"/>
        </w:rPr>
        <w:t>La gerencia también ha solicitado que se tenga información de la fecha y hora de salida y la fecha y hora de llegada de los camioneros.</w:t>
      </w:r>
    </w:p>
    <w:p w14:paraId="4235CE9F" w14:textId="44536B41" w:rsidR="00554681" w:rsidRDefault="00554681" w:rsidP="00554681">
      <w:pPr>
        <w:pStyle w:val="Prrafodelista"/>
        <w:ind w:left="1287"/>
        <w:jc w:val="both"/>
        <w:rPr>
          <w:rFonts w:ascii="Arial" w:hAnsi="Arial" w:cs="Arial"/>
          <w:sz w:val="22"/>
          <w:szCs w:val="22"/>
        </w:rPr>
      </w:pPr>
    </w:p>
    <w:p w14:paraId="57DC8C83" w14:textId="155B973E" w:rsidR="0012156D" w:rsidRPr="00554681" w:rsidRDefault="000944EF" w:rsidP="00554681">
      <w:pPr>
        <w:ind w:firstLine="720"/>
        <w:rPr>
          <w:b/>
          <w:bCs/>
          <w:color w:val="auto"/>
        </w:rPr>
      </w:pPr>
      <w:bookmarkStart w:id="2" w:name="_Hlk63376020"/>
      <w:r w:rsidRPr="00554681">
        <w:rPr>
          <w:b/>
          <w:bCs/>
          <w:color w:val="auto"/>
        </w:rPr>
        <w:t>1</w:t>
      </w:r>
      <w:r w:rsidR="0012156D" w:rsidRPr="00554681">
        <w:rPr>
          <w:b/>
          <w:bCs/>
          <w:color w:val="auto"/>
        </w:rPr>
        <w:t>.2 Listado de Entidades y Atributos</w:t>
      </w:r>
    </w:p>
    <w:bookmarkEnd w:id="2"/>
    <w:p w14:paraId="2342B607" w14:textId="04B12145" w:rsidR="0012156D" w:rsidRDefault="0012156D" w:rsidP="0055468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Listado de Entidades:</w:t>
      </w:r>
    </w:p>
    <w:tbl>
      <w:tblPr>
        <w:tblStyle w:val="tabladeinformes"/>
        <w:tblW w:w="0" w:type="auto"/>
        <w:tblLook w:val="04A0" w:firstRow="1" w:lastRow="0" w:firstColumn="1" w:lastColumn="0" w:noHBand="0" w:noVBand="1"/>
      </w:tblPr>
      <w:tblGrid>
        <w:gridCol w:w="2184"/>
        <w:gridCol w:w="2919"/>
        <w:gridCol w:w="2835"/>
      </w:tblGrid>
      <w:tr w:rsidR="0002066E" w14:paraId="76BD1A4B" w14:textId="77777777" w:rsidTr="0044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6ED011F3" w14:textId="3A57CBEC" w:rsidR="0002066E" w:rsidRDefault="0002066E" w:rsidP="00121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Entidad</w:t>
            </w:r>
          </w:p>
        </w:tc>
        <w:tc>
          <w:tcPr>
            <w:tcW w:w="2919" w:type="dxa"/>
          </w:tcPr>
          <w:p w14:paraId="3F4D84D3" w14:textId="71381A9B" w:rsidR="0002066E" w:rsidRDefault="0002066E" w:rsidP="00121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Atributo</w:t>
            </w:r>
          </w:p>
        </w:tc>
        <w:tc>
          <w:tcPr>
            <w:tcW w:w="2835" w:type="dxa"/>
          </w:tcPr>
          <w:p w14:paraId="1BED5BB6" w14:textId="2F381FBF" w:rsidR="0002066E" w:rsidRDefault="00445B85" w:rsidP="00121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Relación de N a N</w:t>
            </w:r>
          </w:p>
        </w:tc>
      </w:tr>
      <w:tr w:rsidR="0002066E" w14:paraId="321ACE8A" w14:textId="77777777" w:rsidTr="00445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4FA69CB7" w14:textId="2246B22A" w:rsidR="0002066E" w:rsidRDefault="0002066E" w:rsidP="00121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Camionero</w:t>
            </w:r>
          </w:p>
        </w:tc>
        <w:tc>
          <w:tcPr>
            <w:tcW w:w="2919" w:type="dxa"/>
          </w:tcPr>
          <w:p w14:paraId="4318C9A7" w14:textId="77777777" w:rsidR="0002066E" w:rsidRDefault="0002066E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</w:t>
            </w:r>
          </w:p>
          <w:p w14:paraId="69144B60" w14:textId="77777777" w:rsidR="0002066E" w:rsidRDefault="0002066E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  <w:p w14:paraId="3760F24A" w14:textId="77777777" w:rsidR="0002066E" w:rsidRDefault="0002066E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Teléfono</w:t>
            </w:r>
          </w:p>
          <w:p w14:paraId="76049D11" w14:textId="2AD595FF" w:rsidR="0002066E" w:rsidRDefault="0002066E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</w:t>
            </w:r>
          </w:p>
          <w:p w14:paraId="5F0593E2" w14:textId="77777777" w:rsidR="0002066E" w:rsidRDefault="0002066E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Salario</w:t>
            </w:r>
          </w:p>
          <w:p w14:paraId="45D700DB" w14:textId="2D6E54F5" w:rsidR="0002066E" w:rsidRDefault="0002066E" w:rsidP="00BD32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Distrito</w:t>
            </w:r>
          </w:p>
        </w:tc>
        <w:tc>
          <w:tcPr>
            <w:tcW w:w="2835" w:type="dxa"/>
          </w:tcPr>
          <w:p w14:paraId="5C91D025" w14:textId="77777777" w:rsidR="0002066E" w:rsidRDefault="00F47D82" w:rsidP="00F47D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Fecha de Salida </w:t>
            </w:r>
          </w:p>
          <w:p w14:paraId="6448AC5F" w14:textId="5C0C643A" w:rsidR="00F47D82" w:rsidRDefault="00F47D82" w:rsidP="00F47D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llegada</w:t>
            </w:r>
          </w:p>
        </w:tc>
      </w:tr>
      <w:tr w:rsidR="0002066E" w14:paraId="59967EC6" w14:textId="77777777" w:rsidTr="00445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4972573A" w14:textId="080D429C" w:rsidR="0002066E" w:rsidRDefault="0002066E" w:rsidP="00121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Paquete</w:t>
            </w:r>
          </w:p>
        </w:tc>
        <w:tc>
          <w:tcPr>
            <w:tcW w:w="2919" w:type="dxa"/>
          </w:tcPr>
          <w:p w14:paraId="010112E0" w14:textId="77777777" w:rsidR="0002066E" w:rsidRDefault="0002066E" w:rsidP="00445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Código de Paquete</w:t>
            </w:r>
          </w:p>
          <w:p w14:paraId="43AE7FCE" w14:textId="77777777" w:rsidR="0002066E" w:rsidRDefault="0002066E" w:rsidP="00445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  <w:p w14:paraId="4400AB62" w14:textId="77777777" w:rsidR="0002066E" w:rsidRDefault="0002066E" w:rsidP="00445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Destinatario</w:t>
            </w:r>
          </w:p>
          <w:p w14:paraId="428936C5" w14:textId="210225A6" w:rsidR="0002066E" w:rsidRDefault="0002066E" w:rsidP="005546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 de Destino</w:t>
            </w:r>
          </w:p>
        </w:tc>
        <w:tc>
          <w:tcPr>
            <w:tcW w:w="2835" w:type="dxa"/>
          </w:tcPr>
          <w:p w14:paraId="2506F038" w14:textId="77777777" w:rsidR="0002066E" w:rsidRDefault="0002066E" w:rsidP="0012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066E" w14:paraId="3B35965D" w14:textId="77777777" w:rsidTr="00445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7D8A4AF1" w14:textId="1C3DB808" w:rsidR="0002066E" w:rsidRDefault="0002066E" w:rsidP="00121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Camión</w:t>
            </w:r>
          </w:p>
        </w:tc>
        <w:tc>
          <w:tcPr>
            <w:tcW w:w="2919" w:type="dxa"/>
          </w:tcPr>
          <w:p w14:paraId="6F349428" w14:textId="77777777" w:rsidR="0002066E" w:rsidRDefault="00445B85" w:rsidP="00445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Matrícula</w:t>
            </w:r>
          </w:p>
          <w:p w14:paraId="349515A9" w14:textId="77777777" w:rsidR="00445B85" w:rsidRDefault="00445B85" w:rsidP="00445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Modelo</w:t>
            </w:r>
          </w:p>
          <w:p w14:paraId="1CDEA4B9" w14:textId="77777777" w:rsidR="00445B85" w:rsidRDefault="00445B85" w:rsidP="00445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</w:t>
            </w:r>
          </w:p>
          <w:p w14:paraId="3D69F7A9" w14:textId="4A84701E" w:rsidR="00445B85" w:rsidRDefault="00445B85" w:rsidP="00445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Potencia</w:t>
            </w:r>
          </w:p>
        </w:tc>
        <w:tc>
          <w:tcPr>
            <w:tcW w:w="2835" w:type="dxa"/>
          </w:tcPr>
          <w:p w14:paraId="091D300E" w14:textId="77777777" w:rsidR="00F47D82" w:rsidRDefault="00F47D82" w:rsidP="00F47D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Fecha de Salida </w:t>
            </w:r>
          </w:p>
          <w:p w14:paraId="254EEED4" w14:textId="3FC94926" w:rsidR="0002066E" w:rsidRDefault="00F47D82" w:rsidP="00F47D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llegada</w:t>
            </w:r>
          </w:p>
        </w:tc>
      </w:tr>
      <w:tr w:rsidR="0002066E" w14:paraId="4A772F8F" w14:textId="77777777" w:rsidTr="00445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11D6369E" w14:textId="6DBF6F5C" w:rsidR="0002066E" w:rsidRDefault="0002066E" w:rsidP="00121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2919" w:type="dxa"/>
          </w:tcPr>
          <w:p w14:paraId="2A3E9ECA" w14:textId="77777777" w:rsidR="0002066E" w:rsidRDefault="00445B85" w:rsidP="007A65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Código P</w:t>
            </w:r>
            <w:r w:rsidR="007A6559">
              <w:rPr>
                <w:rFonts w:ascii="Arial" w:hAnsi="Arial" w:cs="Arial"/>
                <w:sz w:val="22"/>
                <w:szCs w:val="22"/>
              </w:rPr>
              <w:t>rovincia</w:t>
            </w:r>
          </w:p>
          <w:p w14:paraId="61FA1427" w14:textId="33063B48" w:rsidR="007A6559" w:rsidRDefault="007A6559" w:rsidP="007A65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de Provincia</w:t>
            </w:r>
          </w:p>
        </w:tc>
        <w:tc>
          <w:tcPr>
            <w:tcW w:w="2835" w:type="dxa"/>
          </w:tcPr>
          <w:p w14:paraId="51E40451" w14:textId="77777777" w:rsidR="0002066E" w:rsidRDefault="0002066E" w:rsidP="0012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9378AA" w14:textId="36CC761E" w:rsidR="0012156D" w:rsidRDefault="0012156D" w:rsidP="0012156D">
      <w:pPr>
        <w:rPr>
          <w:rFonts w:ascii="Arial" w:hAnsi="Arial" w:cs="Arial"/>
          <w:sz w:val="22"/>
          <w:szCs w:val="22"/>
        </w:rPr>
      </w:pPr>
    </w:p>
    <w:p w14:paraId="0701A447" w14:textId="7E4A3BE6" w:rsidR="000944EF" w:rsidRDefault="000944EF" w:rsidP="000944EF">
      <w:pPr>
        <w:pStyle w:val="Prrafodelista"/>
        <w:numPr>
          <w:ilvl w:val="1"/>
          <w:numId w:val="8"/>
        </w:numPr>
        <w:rPr>
          <w:b/>
          <w:bCs/>
          <w:color w:val="auto"/>
        </w:rPr>
      </w:pPr>
      <w:r>
        <w:rPr>
          <w:b/>
          <w:bCs/>
          <w:color w:val="auto"/>
        </w:rPr>
        <w:t>Modelo Conceptual Completo:</w:t>
      </w:r>
    </w:p>
    <w:p w14:paraId="00E8EE07" w14:textId="715EF843" w:rsidR="00AE2336" w:rsidRDefault="00AE2336" w:rsidP="00AE2336">
      <w:pPr>
        <w:pStyle w:val="Prrafodelista"/>
        <w:rPr>
          <w:b/>
          <w:bCs/>
          <w:color w:val="auto"/>
        </w:rPr>
      </w:pPr>
    </w:p>
    <w:p w14:paraId="636722B1" w14:textId="306AEFEE" w:rsidR="00AE2336" w:rsidRPr="00AE2336" w:rsidRDefault="00AE2336" w:rsidP="00AE2336">
      <w:pPr>
        <w:pStyle w:val="Prrafodelista"/>
        <w:rPr>
          <w:color w:val="0070C0"/>
          <w:u w:val="single"/>
        </w:rPr>
      </w:pPr>
      <w:r w:rsidRPr="00AE2336">
        <w:rPr>
          <w:color w:val="0070C0"/>
          <w:u w:val="single"/>
        </w:rPr>
        <w:t>Modelo Inicial</w:t>
      </w:r>
    </w:p>
    <w:p w14:paraId="013B810F" w14:textId="77777777" w:rsidR="00AE2336" w:rsidRDefault="00AE2336" w:rsidP="00AE2336">
      <w:pPr>
        <w:pStyle w:val="Prrafodelista"/>
        <w:rPr>
          <w:b/>
          <w:bCs/>
          <w:color w:val="auto"/>
        </w:rPr>
      </w:pPr>
    </w:p>
    <w:p w14:paraId="7A272F06" w14:textId="0B030BA8" w:rsidR="000944EF" w:rsidRDefault="00822419" w:rsidP="000944EF">
      <w:pPr>
        <w:rPr>
          <w:b/>
          <w:bCs/>
          <w:color w:val="auto"/>
        </w:rPr>
      </w:pPr>
      <w:r w:rsidRPr="00822419">
        <w:rPr>
          <w:b/>
          <w:bCs/>
          <w:color w:val="auto"/>
        </w:rPr>
        <w:drawing>
          <wp:inline distT="0" distB="0" distL="0" distR="0" wp14:anchorId="0EE2E7E7" wp14:editId="57184F28">
            <wp:extent cx="5548630" cy="3566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ABED" w14:textId="5D703F23" w:rsidR="0012156D" w:rsidRDefault="0012156D" w:rsidP="003D1354">
      <w:pPr>
        <w:pStyle w:val="Prrafodelista"/>
        <w:numPr>
          <w:ilvl w:val="0"/>
          <w:numId w:val="8"/>
        </w:numPr>
        <w:rPr>
          <w:b/>
          <w:bCs/>
          <w:color w:val="auto"/>
        </w:rPr>
      </w:pPr>
      <w:r w:rsidRPr="003D1354">
        <w:rPr>
          <w:b/>
          <w:bCs/>
          <w:color w:val="auto"/>
        </w:rPr>
        <w:t>Conclusiones</w:t>
      </w:r>
      <w:r w:rsidR="003D1354" w:rsidRPr="003D1354">
        <w:rPr>
          <w:b/>
          <w:bCs/>
          <w:color w:val="auto"/>
        </w:rPr>
        <w:t>:</w:t>
      </w:r>
    </w:p>
    <w:p w14:paraId="18850772" w14:textId="155ED226" w:rsidR="005E0B88" w:rsidRDefault="005E0B88" w:rsidP="00E674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Máxima Cardinalidad se coloca el externo máximo de 2 entidades que se relacionan, pe: (1: N) en la relación Camionero-Paquetes, (N: N) para Camionero-camión, (N:1) para paquetes-provincia. </w:t>
      </w:r>
    </w:p>
    <w:p w14:paraId="36331242" w14:textId="0188A3BA" w:rsidR="00CD536B" w:rsidRDefault="005E0B88" w:rsidP="00E674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 w:rsidRPr="005E0B88">
        <w:rPr>
          <w:rFonts w:ascii="Arial" w:hAnsi="Arial" w:cs="Arial"/>
          <w:color w:val="auto"/>
        </w:rPr>
        <w:t>Cuando tenemos una relación de cardinalidad como la relación de 1: N</w:t>
      </w:r>
      <w:r>
        <w:rPr>
          <w:rFonts w:ascii="Arial" w:hAnsi="Arial" w:cs="Arial"/>
          <w:color w:val="auto"/>
        </w:rPr>
        <w:t xml:space="preserve"> o N:1 tenemos que considerar el atributo principal de la entidad mínima y se duplica como atributo en la otra entidad</w:t>
      </w:r>
      <w:r w:rsidR="003646E1">
        <w:rPr>
          <w:rFonts w:ascii="Arial" w:hAnsi="Arial" w:cs="Arial"/>
          <w:color w:val="auto"/>
        </w:rPr>
        <w:t xml:space="preserve"> máxima</w:t>
      </w:r>
      <w:r>
        <w:rPr>
          <w:rFonts w:ascii="Arial" w:hAnsi="Arial" w:cs="Arial"/>
          <w:color w:val="auto"/>
        </w:rPr>
        <w:t xml:space="preserve">, por ejemplo, en la relación </w:t>
      </w:r>
      <w:r>
        <w:rPr>
          <w:rFonts w:ascii="Arial" w:hAnsi="Arial" w:cs="Arial"/>
          <w:color w:val="auto"/>
        </w:rPr>
        <w:t>(1: N) en la relación Camionero-Paquetes</w:t>
      </w:r>
      <w:r>
        <w:rPr>
          <w:rFonts w:ascii="Arial" w:hAnsi="Arial" w:cs="Arial"/>
          <w:color w:val="auto"/>
        </w:rPr>
        <w:t xml:space="preserve">. Ver video. </w:t>
      </w:r>
      <w:r w:rsidR="003646E1">
        <w:rPr>
          <w:rFonts w:ascii="Arial" w:hAnsi="Arial" w:cs="Arial"/>
          <w:color w:val="auto"/>
        </w:rPr>
        <w:t xml:space="preserve">Se denomina atributo foráneo porque se trae de otra entidad, y se pasa como un atributo secundario. </w:t>
      </w:r>
    </w:p>
    <w:p w14:paraId="71FDCFBD" w14:textId="32EF117F" w:rsidR="007F6D86" w:rsidRPr="005E0B88" w:rsidRDefault="007F6D86" w:rsidP="00E674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Cuando tenemos la relación de (N: N), se considera el atributo principal de cada entidad en la relación y se colocan en la relación</w:t>
      </w:r>
      <w:r w:rsidR="00337103">
        <w:rPr>
          <w:rFonts w:ascii="Arial" w:hAnsi="Arial" w:cs="Arial"/>
          <w:color w:val="auto"/>
        </w:rPr>
        <w:t xml:space="preserve"> entre ambas entidades</w:t>
      </w:r>
      <w:r>
        <w:rPr>
          <w:rFonts w:ascii="Arial" w:hAnsi="Arial" w:cs="Arial"/>
          <w:color w:val="auto"/>
        </w:rPr>
        <w:t xml:space="preserve">, pasando </w:t>
      </w:r>
      <w:r w:rsidR="000A700E">
        <w:rPr>
          <w:rFonts w:ascii="Arial" w:hAnsi="Arial" w:cs="Arial"/>
          <w:color w:val="auto"/>
        </w:rPr>
        <w:t>está</w:t>
      </w:r>
      <w:r>
        <w:rPr>
          <w:rFonts w:ascii="Arial" w:hAnsi="Arial" w:cs="Arial"/>
          <w:color w:val="auto"/>
        </w:rPr>
        <w:t xml:space="preserve"> a ser una nueva entidad o una nueva tabla. Estos atributos pasarán a ser atributos foráneos secundarios. </w:t>
      </w:r>
    </w:p>
    <w:p w14:paraId="2126BA28" w14:textId="77777777" w:rsidR="003D1354" w:rsidRPr="003D1354" w:rsidRDefault="003D1354" w:rsidP="003D1354">
      <w:pPr>
        <w:rPr>
          <w:b/>
          <w:bCs/>
          <w:color w:val="auto"/>
        </w:rPr>
      </w:pPr>
    </w:p>
    <w:p w14:paraId="00F5EAB0" w14:textId="22D11D53" w:rsidR="0012156D" w:rsidRPr="004F2A47" w:rsidRDefault="0012156D" w:rsidP="004F2A47">
      <w:pPr>
        <w:pStyle w:val="Prrafodelista"/>
        <w:numPr>
          <w:ilvl w:val="0"/>
          <w:numId w:val="8"/>
        </w:numPr>
        <w:rPr>
          <w:b/>
          <w:bCs/>
          <w:color w:val="auto"/>
        </w:rPr>
      </w:pPr>
      <w:r w:rsidRPr="004F2A47">
        <w:rPr>
          <w:b/>
          <w:bCs/>
          <w:color w:val="auto"/>
        </w:rPr>
        <w:t>Recomendaciones</w:t>
      </w:r>
      <w:r w:rsidR="004F2A47" w:rsidRPr="004F2A47">
        <w:rPr>
          <w:b/>
          <w:bCs/>
          <w:color w:val="auto"/>
        </w:rPr>
        <w:t>:</w:t>
      </w:r>
    </w:p>
    <w:p w14:paraId="2AF5A5EE" w14:textId="77777777" w:rsidR="004F2A47" w:rsidRDefault="004F2A47" w:rsidP="004F2A47">
      <w:pPr>
        <w:pStyle w:val="Prrafodelista"/>
        <w:numPr>
          <w:ilvl w:val="0"/>
          <w:numId w:val="10"/>
        </w:numPr>
        <w:rPr>
          <w:rFonts w:ascii="Arial" w:hAnsi="Arial" w:cs="Arial"/>
          <w:color w:val="auto"/>
        </w:rPr>
      </w:pPr>
      <w:r w:rsidRPr="004F2A47">
        <w:rPr>
          <w:rFonts w:ascii="Arial" w:hAnsi="Arial" w:cs="Arial"/>
          <w:color w:val="auto"/>
        </w:rPr>
        <w:t>Reconocer los atributos principales y secundarios</w:t>
      </w:r>
      <w:r>
        <w:rPr>
          <w:rFonts w:ascii="Arial" w:hAnsi="Arial" w:cs="Arial"/>
          <w:color w:val="auto"/>
        </w:rPr>
        <w:t>.</w:t>
      </w:r>
    </w:p>
    <w:p w14:paraId="2EB9A3E4" w14:textId="13F14BCD" w:rsidR="004F2A47" w:rsidRPr="004F2A47" w:rsidRDefault="004F2A47" w:rsidP="004F2A47">
      <w:pPr>
        <w:pStyle w:val="Prrafodelista"/>
        <w:numPr>
          <w:ilvl w:val="0"/>
          <w:numId w:val="10"/>
        </w:numPr>
        <w:rPr>
          <w:rFonts w:ascii="Arial" w:hAnsi="Arial" w:cs="Arial"/>
          <w:color w:val="auto"/>
        </w:rPr>
      </w:pPr>
      <w:r w:rsidRPr="004F2A47">
        <w:rPr>
          <w:rFonts w:ascii="Arial" w:hAnsi="Arial" w:cs="Arial"/>
          <w:color w:val="auto"/>
        </w:rPr>
        <w:t>Debemos leer el texto o enunciado con sumo cuidado analizando las palabras claves, conectores</w:t>
      </w:r>
      <w:r>
        <w:rPr>
          <w:rFonts w:ascii="Arial" w:hAnsi="Arial" w:cs="Arial"/>
          <w:color w:val="auto"/>
        </w:rPr>
        <w:t xml:space="preserve"> entre otros</w:t>
      </w:r>
      <w:r w:rsidRPr="004F2A47">
        <w:rPr>
          <w:rFonts w:ascii="Arial" w:hAnsi="Arial" w:cs="Arial"/>
          <w:color w:val="auto"/>
        </w:rPr>
        <w:t xml:space="preserve"> que nos permitan hacer un buen diagrama.</w:t>
      </w:r>
    </w:p>
    <w:p w14:paraId="7A31F3DB" w14:textId="07D76CC4" w:rsidR="004F2A47" w:rsidRPr="004F2A47" w:rsidRDefault="004F2A47" w:rsidP="004F2A47">
      <w:pPr>
        <w:pStyle w:val="Prrafodelista"/>
        <w:numPr>
          <w:ilvl w:val="0"/>
          <w:numId w:val="10"/>
        </w:numPr>
        <w:rPr>
          <w:rFonts w:ascii="Arial" w:hAnsi="Arial" w:cs="Arial"/>
          <w:color w:val="auto"/>
        </w:rPr>
      </w:pPr>
      <w:r w:rsidRPr="004F2A47">
        <w:rPr>
          <w:rFonts w:ascii="Arial" w:hAnsi="Arial" w:cs="Arial"/>
          <w:color w:val="auto"/>
        </w:rPr>
        <w:t>Conocer sobre los teoremas o principios de las relaciones 1:1, 1: n; n:1, n: n para poder realizar una buena interrelación de las entidades y las relaciones</w:t>
      </w:r>
      <w:r>
        <w:rPr>
          <w:rFonts w:ascii="Arial" w:hAnsi="Arial" w:cs="Arial"/>
          <w:color w:val="auto"/>
        </w:rPr>
        <w:t xml:space="preserve"> entre los atributos.</w:t>
      </w:r>
    </w:p>
    <w:p w14:paraId="50359C6E" w14:textId="27AA4644" w:rsidR="004F2A47" w:rsidRPr="004F2A47" w:rsidRDefault="004F2A47" w:rsidP="004F2A47">
      <w:pPr>
        <w:pStyle w:val="Prrafodelista"/>
        <w:ind w:left="1440"/>
        <w:rPr>
          <w:b/>
          <w:bCs/>
          <w:color w:val="auto"/>
        </w:rPr>
      </w:pPr>
    </w:p>
    <w:sectPr w:rsidR="004F2A47" w:rsidRPr="004F2A47" w:rsidSect="00502B52">
      <w:footerReference w:type="default" r:id="rId12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0C008" w14:textId="77777777" w:rsidR="00FB7E57" w:rsidRDefault="00FB7E57">
      <w:pPr>
        <w:spacing w:before="0" w:after="0" w:line="240" w:lineRule="auto"/>
      </w:pPr>
      <w:r>
        <w:separator/>
      </w:r>
    </w:p>
  </w:endnote>
  <w:endnote w:type="continuationSeparator" w:id="0">
    <w:p w14:paraId="42D2995C" w14:textId="77777777" w:rsidR="00FB7E57" w:rsidRDefault="00FB7E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C6F74" w14:textId="77777777"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0D401" w14:textId="77777777" w:rsidR="00FB7E57" w:rsidRDefault="00FB7E57">
      <w:pPr>
        <w:spacing w:before="0" w:after="0" w:line="240" w:lineRule="auto"/>
      </w:pPr>
      <w:r>
        <w:separator/>
      </w:r>
    </w:p>
  </w:footnote>
  <w:footnote w:type="continuationSeparator" w:id="0">
    <w:p w14:paraId="74762F99" w14:textId="77777777" w:rsidR="00FB7E57" w:rsidRDefault="00FB7E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4A846FE0"/>
    <w:multiLevelType w:val="multilevel"/>
    <w:tmpl w:val="C928A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5A85197"/>
    <w:multiLevelType w:val="hybridMultilevel"/>
    <w:tmpl w:val="C76E84E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6D3F02"/>
    <w:multiLevelType w:val="hybridMultilevel"/>
    <w:tmpl w:val="FCD8A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76F98"/>
    <w:multiLevelType w:val="hybridMultilevel"/>
    <w:tmpl w:val="7376D6B0"/>
    <w:lvl w:ilvl="0" w:tplc="69DCAA72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D8"/>
    <w:rsid w:val="0002066E"/>
    <w:rsid w:val="000365D2"/>
    <w:rsid w:val="00062F8F"/>
    <w:rsid w:val="00093566"/>
    <w:rsid w:val="000944EF"/>
    <w:rsid w:val="000A700E"/>
    <w:rsid w:val="0012156D"/>
    <w:rsid w:val="00162E13"/>
    <w:rsid w:val="00210D08"/>
    <w:rsid w:val="00246E4E"/>
    <w:rsid w:val="002D0521"/>
    <w:rsid w:val="00315DF0"/>
    <w:rsid w:val="00337103"/>
    <w:rsid w:val="00340910"/>
    <w:rsid w:val="003646E1"/>
    <w:rsid w:val="003D1354"/>
    <w:rsid w:val="004241E5"/>
    <w:rsid w:val="00445B85"/>
    <w:rsid w:val="004C7BC9"/>
    <w:rsid w:val="004F2A47"/>
    <w:rsid w:val="00502B52"/>
    <w:rsid w:val="0052431A"/>
    <w:rsid w:val="00531C6F"/>
    <w:rsid w:val="005350B4"/>
    <w:rsid w:val="00535F0C"/>
    <w:rsid w:val="00554681"/>
    <w:rsid w:val="005E0B88"/>
    <w:rsid w:val="005E1930"/>
    <w:rsid w:val="005E704C"/>
    <w:rsid w:val="00650176"/>
    <w:rsid w:val="00652A01"/>
    <w:rsid w:val="00674C6A"/>
    <w:rsid w:val="006F6D69"/>
    <w:rsid w:val="0076466F"/>
    <w:rsid w:val="007A6559"/>
    <w:rsid w:val="007D39D8"/>
    <w:rsid w:val="007E2A09"/>
    <w:rsid w:val="007F6D86"/>
    <w:rsid w:val="00806A60"/>
    <w:rsid w:val="00822419"/>
    <w:rsid w:val="00825DDD"/>
    <w:rsid w:val="00852D90"/>
    <w:rsid w:val="008710BB"/>
    <w:rsid w:val="0087552D"/>
    <w:rsid w:val="0088734C"/>
    <w:rsid w:val="008A2161"/>
    <w:rsid w:val="008D4AB4"/>
    <w:rsid w:val="0099638C"/>
    <w:rsid w:val="009D2D39"/>
    <w:rsid w:val="009F48DB"/>
    <w:rsid w:val="00A13C76"/>
    <w:rsid w:val="00AE2336"/>
    <w:rsid w:val="00AE339C"/>
    <w:rsid w:val="00B92E76"/>
    <w:rsid w:val="00BB1960"/>
    <w:rsid w:val="00BD3258"/>
    <w:rsid w:val="00BD55F6"/>
    <w:rsid w:val="00C2009F"/>
    <w:rsid w:val="00C24251"/>
    <w:rsid w:val="00CB02A0"/>
    <w:rsid w:val="00CD536B"/>
    <w:rsid w:val="00CD7BDC"/>
    <w:rsid w:val="00CF40D8"/>
    <w:rsid w:val="00DC083A"/>
    <w:rsid w:val="00DD55D9"/>
    <w:rsid w:val="00DF14A1"/>
    <w:rsid w:val="00E6742A"/>
    <w:rsid w:val="00EA3D45"/>
    <w:rsid w:val="00F47D82"/>
    <w:rsid w:val="00F61A84"/>
    <w:rsid w:val="00F82CD7"/>
    <w:rsid w:val="00FB7E57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F359094"/>
  <w15:docId w15:val="{30EDD31A-1D53-4952-928A-9AB5F6DB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82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68D65375F94E0BBE5FE7C0FB882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95511-E6CC-40DA-942A-3B94E9895EF0}"/>
      </w:docPartPr>
      <w:docPartBody>
        <w:p w:rsidR="009E26D8" w:rsidRDefault="005536A9">
          <w:pPr>
            <w:pStyle w:val="E868D65375F94E0BBE5FE7C0FB882DD2"/>
          </w:pPr>
          <w:bookmarkStart w:id="0" w:name="_Toc329354602"/>
          <w:bookmarkStart w:id="1" w:name="_Toc329354823"/>
          <w:bookmarkStart w:id="2" w:name="_Toc329354603"/>
          <w:bookmarkStart w:id="3" w:name="_Toc329354824"/>
          <w:bookmarkStart w:id="4" w:name="_Toc329354604"/>
          <w:bookmarkStart w:id="5" w:name="_Toc329354825"/>
          <w:bookmarkStart w:id="6" w:name="_Toc329354605"/>
          <w:bookmarkStart w:id="7" w:name="_Toc32935482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A9"/>
    <w:rsid w:val="005536A9"/>
    <w:rsid w:val="0061529E"/>
    <w:rsid w:val="009E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E868D65375F94E0BBE5FE7C0FB882DD2">
    <w:name w:val="E868D65375F94E0BBE5FE7C0FB882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46541-6D17-44D6-9305-0425AF0B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214</TotalTime>
  <Pages>5</Pages>
  <Words>460</Words>
  <Characters>2531</Characters>
  <Application>Microsoft Office Word</Application>
  <DocSecurity>0</DocSecurity>
  <Lines>21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Laboratorio 1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1</dc:title>
  <dc:subject>Alumna:  NATALY gONZALES AYALA</dc:subject>
  <dc:creator>Usuario</dc:creator>
  <cp:keywords/>
  <cp:lastModifiedBy>Nataly Stefany Gonzales</cp:lastModifiedBy>
  <cp:revision>25</cp:revision>
  <dcterms:created xsi:type="dcterms:W3CDTF">2021-02-05T03:57:00Z</dcterms:created>
  <dcterms:modified xsi:type="dcterms:W3CDTF">2021-02-05T18:45:00Z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